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30108" w14:textId="77777777" w:rsidR="002C79E6" w:rsidRDefault="002C79E6" w:rsidP="002C79E6"/>
    <w:p w14:paraId="2FCB3E84" w14:textId="77777777" w:rsidR="002C79E6" w:rsidRDefault="002C79E6" w:rsidP="002C79E6"/>
    <w:p w14:paraId="232A0C2F" w14:textId="77777777" w:rsidR="002C79E6" w:rsidRDefault="002C79E6" w:rsidP="002C79E6"/>
    <w:p w14:paraId="1F222814" w14:textId="77777777" w:rsidR="002C79E6" w:rsidRDefault="002C79E6" w:rsidP="002C79E6"/>
    <w:p w14:paraId="7C683D8C" w14:textId="77777777" w:rsidR="002C79E6" w:rsidRDefault="002C79E6" w:rsidP="002C79E6"/>
    <w:p w14:paraId="460E27D8" w14:textId="7A44BCD9" w:rsidR="6A36C4BF" w:rsidRPr="00B863FB" w:rsidRDefault="00F411E2" w:rsidP="00B863FB">
      <w:pPr>
        <w:pStyle w:val="Title"/>
      </w:pPr>
      <w:r>
        <w:t>Capstone Proposal</w:t>
      </w:r>
    </w:p>
    <w:p w14:paraId="281B74FE" w14:textId="06362AB3" w:rsidR="201D26C8" w:rsidRDefault="201D26C8" w:rsidP="002C79E6">
      <w:pPr>
        <w:pStyle w:val="Subtitle"/>
      </w:pPr>
    </w:p>
    <w:p w14:paraId="406400DA" w14:textId="69932347" w:rsidR="00A417C1" w:rsidRDefault="00F411E2" w:rsidP="002C79E6">
      <w:pPr>
        <w:pStyle w:val="Subtitle"/>
      </w:pPr>
      <w:r>
        <w:t>Samuel</w:t>
      </w:r>
      <w:r w:rsidR="002C79E6" w:rsidRPr="002C79E6">
        <w:t xml:space="preserve"> </w:t>
      </w:r>
      <w:r>
        <w:t>Roa</w:t>
      </w:r>
    </w:p>
    <w:p w14:paraId="57817719" w14:textId="66C3AABF" w:rsidR="002C79E6" w:rsidRDefault="00F411E2" w:rsidP="002C79E6">
      <w:pPr>
        <w:pStyle w:val="Subtitle"/>
      </w:pPr>
      <w:r>
        <w:t>Neumont College of Computer Science</w:t>
      </w:r>
    </w:p>
    <w:p w14:paraId="1CC2D400" w14:textId="456E20D5" w:rsidR="002C79E6" w:rsidRDefault="00F411E2" w:rsidP="002C79E6">
      <w:pPr>
        <w:pStyle w:val="Subtitle"/>
      </w:pPr>
      <w:r>
        <w:t>Capstone Proposal</w:t>
      </w:r>
    </w:p>
    <w:p w14:paraId="794BB646" w14:textId="0CF1F335" w:rsidR="002C79E6" w:rsidRDefault="00F411E2" w:rsidP="002C79E6">
      <w:pPr>
        <w:pStyle w:val="Subtitle"/>
      </w:pPr>
      <w:r>
        <w:t>Corey Burk</w:t>
      </w:r>
    </w:p>
    <w:p w14:paraId="689C970F" w14:textId="4D161426" w:rsidR="201D26C8" w:rsidRDefault="00F411E2" w:rsidP="002C79E6">
      <w:pPr>
        <w:pStyle w:val="Subtitle"/>
      </w:pPr>
      <w:r>
        <w:t>12/04/2024</w:t>
      </w:r>
    </w:p>
    <w:p w14:paraId="5A5C0F90" w14:textId="77777777" w:rsidR="201D26C8" w:rsidRDefault="201D26C8" w:rsidP="014CA2B6">
      <w:pPr>
        <w:pStyle w:val="Title2"/>
        <w:rPr>
          <w:rFonts w:ascii="Calibri" w:eastAsia="Calibri" w:hAnsi="Calibri" w:cs="Calibri"/>
          <w:szCs w:val="22"/>
        </w:rPr>
      </w:pPr>
    </w:p>
    <w:p w14:paraId="18CDDD7C" w14:textId="77777777" w:rsidR="201D26C8" w:rsidRDefault="201D26C8" w:rsidP="014CA2B6">
      <w:pPr>
        <w:pStyle w:val="Title2"/>
        <w:rPr>
          <w:rFonts w:ascii="Calibri" w:eastAsia="Calibri" w:hAnsi="Calibri" w:cs="Calibri"/>
          <w:szCs w:val="22"/>
        </w:rPr>
      </w:pPr>
    </w:p>
    <w:p w14:paraId="2CB68D2E" w14:textId="77777777" w:rsidR="201D26C8" w:rsidRDefault="201D26C8" w:rsidP="014CA2B6">
      <w:pPr>
        <w:pStyle w:val="Title2"/>
        <w:rPr>
          <w:rFonts w:ascii="Calibri" w:eastAsia="Calibri" w:hAnsi="Calibri" w:cs="Calibri"/>
          <w:szCs w:val="22"/>
        </w:rPr>
      </w:pPr>
    </w:p>
    <w:p w14:paraId="7252DADA" w14:textId="77777777" w:rsidR="201D26C8" w:rsidRDefault="201D26C8" w:rsidP="014CA2B6">
      <w:pPr>
        <w:pStyle w:val="Title2"/>
        <w:rPr>
          <w:rFonts w:ascii="Calibri" w:eastAsia="Calibri" w:hAnsi="Calibri" w:cs="Calibri"/>
          <w:szCs w:val="22"/>
        </w:rPr>
      </w:pPr>
    </w:p>
    <w:p w14:paraId="6FA2BF6C" w14:textId="77777777" w:rsidR="201D26C8" w:rsidRDefault="201D26C8" w:rsidP="005B156C">
      <w:pPr>
        <w:pStyle w:val="Title2"/>
        <w:spacing w:line="480" w:lineRule="auto"/>
        <w:rPr>
          <w:rFonts w:ascii="Calibri" w:eastAsia="Calibri" w:hAnsi="Calibri" w:cs="Calibri"/>
          <w:szCs w:val="22"/>
        </w:rPr>
      </w:pPr>
    </w:p>
    <w:p w14:paraId="51969788" w14:textId="77777777" w:rsidR="201D26C8" w:rsidRDefault="201D26C8" w:rsidP="014CA2B6">
      <w:pPr>
        <w:pStyle w:val="Title2"/>
        <w:rPr>
          <w:rFonts w:ascii="Calibri" w:eastAsia="Calibri" w:hAnsi="Calibri" w:cs="Calibri"/>
          <w:szCs w:val="22"/>
        </w:rPr>
      </w:pPr>
    </w:p>
    <w:p w14:paraId="19401BA5" w14:textId="77777777" w:rsidR="201D26C8" w:rsidRDefault="201D26C8" w:rsidP="014CA2B6">
      <w:pPr>
        <w:pStyle w:val="Title2"/>
        <w:rPr>
          <w:rFonts w:ascii="Calibri" w:eastAsia="Calibri" w:hAnsi="Calibri" w:cs="Calibri"/>
          <w:szCs w:val="22"/>
        </w:rPr>
      </w:pPr>
    </w:p>
    <w:p w14:paraId="4B71373F" w14:textId="77777777" w:rsidR="000D4642" w:rsidRDefault="000D4642">
      <w:pPr>
        <w:rPr>
          <w:rFonts w:ascii="Calibri" w:eastAsia="Calibri" w:hAnsi="Calibri" w:cs="Calibri"/>
          <w:szCs w:val="22"/>
        </w:rPr>
      </w:pPr>
      <w:r>
        <w:rPr>
          <w:rFonts w:ascii="Calibri" w:eastAsia="Calibri" w:hAnsi="Calibri" w:cs="Calibri"/>
          <w:szCs w:val="22"/>
        </w:rPr>
        <w:br w:type="page"/>
      </w:r>
    </w:p>
    <w:p w14:paraId="161FA64D" w14:textId="10CE5406" w:rsidR="6A36C4BF" w:rsidRDefault="00F411E2" w:rsidP="00F411E2">
      <w:pPr>
        <w:pStyle w:val="SectionTitle"/>
      </w:pPr>
      <w:bookmarkStart w:id="0" w:name="_Toc187018743"/>
      <w:r>
        <w:lastRenderedPageBreak/>
        <w:t>Table of Contents</w:t>
      </w:r>
      <w:bookmarkEnd w:id="0"/>
    </w:p>
    <w:sdt>
      <w:sdtPr>
        <w:rPr>
          <w:caps w:val="0"/>
          <w:color w:val="000000" w:themeColor="text1"/>
          <w:spacing w:val="0"/>
          <w:sz w:val="20"/>
          <w:szCs w:val="24"/>
        </w:rPr>
        <w:id w:val="836712117"/>
        <w:docPartObj>
          <w:docPartGallery w:val="Table of Contents"/>
          <w:docPartUnique/>
        </w:docPartObj>
      </w:sdtPr>
      <w:sdtEndPr>
        <w:rPr>
          <w:color w:val="auto"/>
          <w:szCs w:val="20"/>
        </w:rPr>
      </w:sdtEndPr>
      <w:sdtContent>
        <w:p w14:paraId="2DC2EE69" w14:textId="2F56B079" w:rsidR="00F411E2" w:rsidRDefault="00F411E2">
          <w:pPr>
            <w:pStyle w:val="TOCHeading"/>
          </w:pPr>
          <w:r>
            <w:t>Table of Contents</w:t>
          </w:r>
        </w:p>
        <w:p w14:paraId="5F996295" w14:textId="172DE914" w:rsidR="00DB62A1" w:rsidRDefault="00444C11">
          <w:pPr>
            <w:pStyle w:val="TOC1"/>
            <w:tabs>
              <w:tab w:val="right" w:leader="dot" w:pos="9350"/>
            </w:tabs>
            <w:rPr>
              <w:noProof/>
              <w:kern w:val="2"/>
              <w:sz w:val="24"/>
              <w:szCs w:val="24"/>
              <w:lang w:eastAsia="en-US"/>
              <w14:ligatures w14:val="standardContextual"/>
            </w:rPr>
          </w:pPr>
          <w:r>
            <w:fldChar w:fldCharType="begin"/>
          </w:r>
          <w:r w:rsidR="00F411E2">
            <w:instrText>TOC \o "1-3" \z \u \h</w:instrText>
          </w:r>
          <w:r>
            <w:fldChar w:fldCharType="separate"/>
          </w:r>
          <w:hyperlink w:anchor="_Toc187018743" w:history="1">
            <w:r w:rsidR="00DB62A1" w:rsidRPr="00695279">
              <w:rPr>
                <w:rStyle w:val="Hyperlink"/>
                <w:noProof/>
              </w:rPr>
              <w:t>Table of Contents</w:t>
            </w:r>
            <w:r w:rsidR="00DB62A1">
              <w:rPr>
                <w:noProof/>
                <w:webHidden/>
              </w:rPr>
              <w:tab/>
            </w:r>
            <w:r w:rsidR="00DB62A1">
              <w:rPr>
                <w:noProof/>
                <w:webHidden/>
              </w:rPr>
              <w:fldChar w:fldCharType="begin"/>
            </w:r>
            <w:r w:rsidR="00DB62A1">
              <w:rPr>
                <w:noProof/>
                <w:webHidden/>
              </w:rPr>
              <w:instrText xml:space="preserve"> PAGEREF _Toc187018743 \h </w:instrText>
            </w:r>
            <w:r w:rsidR="00DB62A1">
              <w:rPr>
                <w:noProof/>
                <w:webHidden/>
              </w:rPr>
            </w:r>
            <w:r w:rsidR="00DB62A1">
              <w:rPr>
                <w:noProof/>
                <w:webHidden/>
              </w:rPr>
              <w:fldChar w:fldCharType="separate"/>
            </w:r>
            <w:r w:rsidR="00DB62A1">
              <w:rPr>
                <w:noProof/>
                <w:webHidden/>
              </w:rPr>
              <w:t>2</w:t>
            </w:r>
            <w:r w:rsidR="00DB62A1">
              <w:rPr>
                <w:noProof/>
                <w:webHidden/>
              </w:rPr>
              <w:fldChar w:fldCharType="end"/>
            </w:r>
          </w:hyperlink>
        </w:p>
        <w:p w14:paraId="1A67C4AC" w14:textId="5D4AB5D4" w:rsidR="00DB62A1" w:rsidRDefault="00DB62A1">
          <w:pPr>
            <w:pStyle w:val="TOC1"/>
            <w:tabs>
              <w:tab w:val="right" w:leader="dot" w:pos="9350"/>
            </w:tabs>
            <w:rPr>
              <w:noProof/>
              <w:kern w:val="2"/>
              <w:sz w:val="24"/>
              <w:szCs w:val="24"/>
              <w:lang w:eastAsia="en-US"/>
              <w14:ligatures w14:val="standardContextual"/>
            </w:rPr>
          </w:pPr>
          <w:hyperlink w:anchor="_Toc187018744" w:history="1">
            <w:r w:rsidRPr="00695279">
              <w:rPr>
                <w:rStyle w:val="Hyperlink"/>
                <w:noProof/>
              </w:rPr>
              <w:t>Capstone Abstract</w:t>
            </w:r>
            <w:r>
              <w:rPr>
                <w:noProof/>
                <w:webHidden/>
              </w:rPr>
              <w:tab/>
            </w:r>
            <w:r>
              <w:rPr>
                <w:noProof/>
                <w:webHidden/>
              </w:rPr>
              <w:fldChar w:fldCharType="begin"/>
            </w:r>
            <w:r>
              <w:rPr>
                <w:noProof/>
                <w:webHidden/>
              </w:rPr>
              <w:instrText xml:space="preserve"> PAGEREF _Toc187018744 \h </w:instrText>
            </w:r>
            <w:r>
              <w:rPr>
                <w:noProof/>
                <w:webHidden/>
              </w:rPr>
            </w:r>
            <w:r>
              <w:rPr>
                <w:noProof/>
                <w:webHidden/>
              </w:rPr>
              <w:fldChar w:fldCharType="separate"/>
            </w:r>
            <w:r>
              <w:rPr>
                <w:noProof/>
                <w:webHidden/>
              </w:rPr>
              <w:t>3</w:t>
            </w:r>
            <w:r>
              <w:rPr>
                <w:noProof/>
                <w:webHidden/>
              </w:rPr>
              <w:fldChar w:fldCharType="end"/>
            </w:r>
          </w:hyperlink>
        </w:p>
        <w:p w14:paraId="19F0CC75" w14:textId="368ECB9C" w:rsidR="00DB62A1" w:rsidRDefault="00DB62A1">
          <w:pPr>
            <w:pStyle w:val="TOC1"/>
            <w:tabs>
              <w:tab w:val="right" w:leader="dot" w:pos="9350"/>
            </w:tabs>
            <w:rPr>
              <w:noProof/>
              <w:kern w:val="2"/>
              <w:sz w:val="24"/>
              <w:szCs w:val="24"/>
              <w:lang w:eastAsia="en-US"/>
              <w14:ligatures w14:val="standardContextual"/>
            </w:rPr>
          </w:pPr>
          <w:hyperlink w:anchor="_Toc187018745" w:history="1">
            <w:r w:rsidRPr="00695279">
              <w:rPr>
                <w:rStyle w:val="Hyperlink"/>
                <w:noProof/>
              </w:rPr>
              <w:t>Project Description</w:t>
            </w:r>
            <w:r>
              <w:rPr>
                <w:noProof/>
                <w:webHidden/>
              </w:rPr>
              <w:tab/>
            </w:r>
            <w:r>
              <w:rPr>
                <w:noProof/>
                <w:webHidden/>
              </w:rPr>
              <w:fldChar w:fldCharType="begin"/>
            </w:r>
            <w:r>
              <w:rPr>
                <w:noProof/>
                <w:webHidden/>
              </w:rPr>
              <w:instrText xml:space="preserve"> PAGEREF _Toc187018745 \h </w:instrText>
            </w:r>
            <w:r>
              <w:rPr>
                <w:noProof/>
                <w:webHidden/>
              </w:rPr>
            </w:r>
            <w:r>
              <w:rPr>
                <w:noProof/>
                <w:webHidden/>
              </w:rPr>
              <w:fldChar w:fldCharType="separate"/>
            </w:r>
            <w:r>
              <w:rPr>
                <w:noProof/>
                <w:webHidden/>
              </w:rPr>
              <w:t>4</w:t>
            </w:r>
            <w:r>
              <w:rPr>
                <w:noProof/>
                <w:webHidden/>
              </w:rPr>
              <w:fldChar w:fldCharType="end"/>
            </w:r>
          </w:hyperlink>
        </w:p>
        <w:p w14:paraId="45E07367" w14:textId="60E6C693" w:rsidR="00DB62A1" w:rsidRDefault="00DB62A1">
          <w:pPr>
            <w:pStyle w:val="TOC2"/>
            <w:tabs>
              <w:tab w:val="right" w:leader="dot" w:pos="9350"/>
            </w:tabs>
            <w:rPr>
              <w:noProof/>
              <w:kern w:val="2"/>
              <w:sz w:val="24"/>
              <w:szCs w:val="24"/>
              <w:lang w:eastAsia="en-US"/>
              <w14:ligatures w14:val="standardContextual"/>
            </w:rPr>
          </w:pPr>
          <w:hyperlink w:anchor="_Toc187018746" w:history="1">
            <w:r w:rsidRPr="00695279">
              <w:rPr>
                <w:rStyle w:val="Hyperlink"/>
                <w:noProof/>
              </w:rPr>
              <w:t>Building and Defending against Command and Control (C2) Servers</w:t>
            </w:r>
            <w:r>
              <w:rPr>
                <w:noProof/>
                <w:webHidden/>
              </w:rPr>
              <w:tab/>
            </w:r>
            <w:r>
              <w:rPr>
                <w:noProof/>
                <w:webHidden/>
              </w:rPr>
              <w:fldChar w:fldCharType="begin"/>
            </w:r>
            <w:r>
              <w:rPr>
                <w:noProof/>
                <w:webHidden/>
              </w:rPr>
              <w:instrText xml:space="preserve"> PAGEREF _Toc187018746 \h </w:instrText>
            </w:r>
            <w:r>
              <w:rPr>
                <w:noProof/>
                <w:webHidden/>
              </w:rPr>
            </w:r>
            <w:r>
              <w:rPr>
                <w:noProof/>
                <w:webHidden/>
              </w:rPr>
              <w:fldChar w:fldCharType="separate"/>
            </w:r>
            <w:r>
              <w:rPr>
                <w:noProof/>
                <w:webHidden/>
              </w:rPr>
              <w:t>4</w:t>
            </w:r>
            <w:r>
              <w:rPr>
                <w:noProof/>
                <w:webHidden/>
              </w:rPr>
              <w:fldChar w:fldCharType="end"/>
            </w:r>
          </w:hyperlink>
        </w:p>
        <w:p w14:paraId="4EB81A86" w14:textId="222C13D0" w:rsidR="00DB62A1" w:rsidRDefault="00DB62A1">
          <w:pPr>
            <w:pStyle w:val="TOC1"/>
            <w:tabs>
              <w:tab w:val="right" w:leader="dot" w:pos="9350"/>
            </w:tabs>
            <w:rPr>
              <w:noProof/>
              <w:kern w:val="2"/>
              <w:sz w:val="24"/>
              <w:szCs w:val="24"/>
              <w:lang w:eastAsia="en-US"/>
              <w14:ligatures w14:val="standardContextual"/>
            </w:rPr>
          </w:pPr>
          <w:hyperlink w:anchor="_Toc187018747" w:history="1">
            <w:r w:rsidRPr="00695279">
              <w:rPr>
                <w:rStyle w:val="Hyperlink"/>
                <w:noProof/>
              </w:rPr>
              <w:t>Project Scope</w:t>
            </w:r>
            <w:r>
              <w:rPr>
                <w:noProof/>
                <w:webHidden/>
              </w:rPr>
              <w:tab/>
            </w:r>
            <w:r>
              <w:rPr>
                <w:noProof/>
                <w:webHidden/>
              </w:rPr>
              <w:fldChar w:fldCharType="begin"/>
            </w:r>
            <w:r>
              <w:rPr>
                <w:noProof/>
                <w:webHidden/>
              </w:rPr>
              <w:instrText xml:space="preserve"> PAGEREF _Toc187018747 \h </w:instrText>
            </w:r>
            <w:r>
              <w:rPr>
                <w:noProof/>
                <w:webHidden/>
              </w:rPr>
            </w:r>
            <w:r>
              <w:rPr>
                <w:noProof/>
                <w:webHidden/>
              </w:rPr>
              <w:fldChar w:fldCharType="separate"/>
            </w:r>
            <w:r>
              <w:rPr>
                <w:noProof/>
                <w:webHidden/>
              </w:rPr>
              <w:t>6</w:t>
            </w:r>
            <w:r>
              <w:rPr>
                <w:noProof/>
                <w:webHidden/>
              </w:rPr>
              <w:fldChar w:fldCharType="end"/>
            </w:r>
          </w:hyperlink>
        </w:p>
        <w:p w14:paraId="07DE53EF" w14:textId="18B3B5F2" w:rsidR="00DB62A1" w:rsidRDefault="00DB62A1">
          <w:pPr>
            <w:pStyle w:val="TOC1"/>
            <w:tabs>
              <w:tab w:val="right" w:leader="dot" w:pos="9350"/>
            </w:tabs>
            <w:rPr>
              <w:noProof/>
              <w:kern w:val="2"/>
              <w:sz w:val="24"/>
              <w:szCs w:val="24"/>
              <w:lang w:eastAsia="en-US"/>
              <w14:ligatures w14:val="standardContextual"/>
            </w:rPr>
          </w:pPr>
          <w:hyperlink w:anchor="_Toc187018748" w:history="1">
            <w:r w:rsidRPr="00695279">
              <w:rPr>
                <w:rStyle w:val="Hyperlink"/>
                <w:noProof/>
              </w:rPr>
              <w:t>Project Technologies</w:t>
            </w:r>
            <w:r>
              <w:rPr>
                <w:noProof/>
                <w:webHidden/>
              </w:rPr>
              <w:tab/>
            </w:r>
            <w:r>
              <w:rPr>
                <w:noProof/>
                <w:webHidden/>
              </w:rPr>
              <w:fldChar w:fldCharType="begin"/>
            </w:r>
            <w:r>
              <w:rPr>
                <w:noProof/>
                <w:webHidden/>
              </w:rPr>
              <w:instrText xml:space="preserve"> PAGEREF _Toc187018748 \h </w:instrText>
            </w:r>
            <w:r>
              <w:rPr>
                <w:noProof/>
                <w:webHidden/>
              </w:rPr>
            </w:r>
            <w:r>
              <w:rPr>
                <w:noProof/>
                <w:webHidden/>
              </w:rPr>
              <w:fldChar w:fldCharType="separate"/>
            </w:r>
            <w:r>
              <w:rPr>
                <w:noProof/>
                <w:webHidden/>
              </w:rPr>
              <w:t>7</w:t>
            </w:r>
            <w:r>
              <w:rPr>
                <w:noProof/>
                <w:webHidden/>
              </w:rPr>
              <w:fldChar w:fldCharType="end"/>
            </w:r>
          </w:hyperlink>
        </w:p>
        <w:p w14:paraId="7746B5B6" w14:textId="614E205D" w:rsidR="00DB62A1" w:rsidRDefault="00DB62A1">
          <w:pPr>
            <w:pStyle w:val="TOC2"/>
            <w:tabs>
              <w:tab w:val="right" w:leader="dot" w:pos="9350"/>
            </w:tabs>
            <w:rPr>
              <w:noProof/>
              <w:kern w:val="2"/>
              <w:sz w:val="24"/>
              <w:szCs w:val="24"/>
              <w:lang w:eastAsia="en-US"/>
              <w14:ligatures w14:val="standardContextual"/>
            </w:rPr>
          </w:pPr>
          <w:hyperlink w:anchor="_Toc187018749" w:history="1">
            <w:r w:rsidRPr="00695279">
              <w:rPr>
                <w:rStyle w:val="Hyperlink"/>
                <w:noProof/>
              </w:rPr>
              <w:t>Skills and Technologies to be implemented in this project</w:t>
            </w:r>
            <w:r>
              <w:rPr>
                <w:noProof/>
                <w:webHidden/>
              </w:rPr>
              <w:tab/>
            </w:r>
            <w:r>
              <w:rPr>
                <w:noProof/>
                <w:webHidden/>
              </w:rPr>
              <w:fldChar w:fldCharType="begin"/>
            </w:r>
            <w:r>
              <w:rPr>
                <w:noProof/>
                <w:webHidden/>
              </w:rPr>
              <w:instrText xml:space="preserve"> PAGEREF _Toc187018749 \h </w:instrText>
            </w:r>
            <w:r>
              <w:rPr>
                <w:noProof/>
                <w:webHidden/>
              </w:rPr>
            </w:r>
            <w:r>
              <w:rPr>
                <w:noProof/>
                <w:webHidden/>
              </w:rPr>
              <w:fldChar w:fldCharType="separate"/>
            </w:r>
            <w:r>
              <w:rPr>
                <w:noProof/>
                <w:webHidden/>
              </w:rPr>
              <w:t>7</w:t>
            </w:r>
            <w:r>
              <w:rPr>
                <w:noProof/>
                <w:webHidden/>
              </w:rPr>
              <w:fldChar w:fldCharType="end"/>
            </w:r>
          </w:hyperlink>
        </w:p>
        <w:p w14:paraId="6EB608AA" w14:textId="3474934E" w:rsidR="00DB62A1" w:rsidRDefault="00DB62A1">
          <w:pPr>
            <w:pStyle w:val="TOC2"/>
            <w:tabs>
              <w:tab w:val="right" w:leader="dot" w:pos="9350"/>
            </w:tabs>
            <w:rPr>
              <w:noProof/>
              <w:kern w:val="2"/>
              <w:sz w:val="24"/>
              <w:szCs w:val="24"/>
              <w:lang w:eastAsia="en-US"/>
              <w14:ligatures w14:val="standardContextual"/>
            </w:rPr>
          </w:pPr>
          <w:hyperlink w:anchor="_Toc187018750" w:history="1">
            <w:r w:rsidRPr="00695279">
              <w:rPr>
                <w:rStyle w:val="Hyperlink"/>
                <w:noProof/>
              </w:rPr>
              <w:t>New Skills and Technologies</w:t>
            </w:r>
            <w:r>
              <w:rPr>
                <w:noProof/>
                <w:webHidden/>
              </w:rPr>
              <w:tab/>
            </w:r>
            <w:r>
              <w:rPr>
                <w:noProof/>
                <w:webHidden/>
              </w:rPr>
              <w:fldChar w:fldCharType="begin"/>
            </w:r>
            <w:r>
              <w:rPr>
                <w:noProof/>
                <w:webHidden/>
              </w:rPr>
              <w:instrText xml:space="preserve"> PAGEREF _Toc187018750 \h </w:instrText>
            </w:r>
            <w:r>
              <w:rPr>
                <w:noProof/>
                <w:webHidden/>
              </w:rPr>
            </w:r>
            <w:r>
              <w:rPr>
                <w:noProof/>
                <w:webHidden/>
              </w:rPr>
              <w:fldChar w:fldCharType="separate"/>
            </w:r>
            <w:r>
              <w:rPr>
                <w:noProof/>
                <w:webHidden/>
              </w:rPr>
              <w:t>8</w:t>
            </w:r>
            <w:r>
              <w:rPr>
                <w:noProof/>
                <w:webHidden/>
              </w:rPr>
              <w:fldChar w:fldCharType="end"/>
            </w:r>
          </w:hyperlink>
        </w:p>
        <w:p w14:paraId="58776435" w14:textId="4FB24C49" w:rsidR="00DB62A1" w:rsidRDefault="00DB62A1">
          <w:pPr>
            <w:pStyle w:val="TOC1"/>
            <w:tabs>
              <w:tab w:val="right" w:leader="dot" w:pos="9350"/>
            </w:tabs>
            <w:rPr>
              <w:noProof/>
              <w:kern w:val="2"/>
              <w:sz w:val="24"/>
              <w:szCs w:val="24"/>
              <w:lang w:eastAsia="en-US"/>
              <w14:ligatures w14:val="standardContextual"/>
            </w:rPr>
          </w:pPr>
          <w:hyperlink w:anchor="_Toc187018751" w:history="1">
            <w:r w:rsidRPr="00695279">
              <w:rPr>
                <w:rStyle w:val="Hyperlink"/>
                <w:noProof/>
              </w:rPr>
              <w:t>Project Features</w:t>
            </w:r>
            <w:r>
              <w:rPr>
                <w:noProof/>
                <w:webHidden/>
              </w:rPr>
              <w:tab/>
            </w:r>
            <w:r>
              <w:rPr>
                <w:noProof/>
                <w:webHidden/>
              </w:rPr>
              <w:fldChar w:fldCharType="begin"/>
            </w:r>
            <w:r>
              <w:rPr>
                <w:noProof/>
                <w:webHidden/>
              </w:rPr>
              <w:instrText xml:space="preserve"> PAGEREF _Toc187018751 \h </w:instrText>
            </w:r>
            <w:r>
              <w:rPr>
                <w:noProof/>
                <w:webHidden/>
              </w:rPr>
            </w:r>
            <w:r>
              <w:rPr>
                <w:noProof/>
                <w:webHidden/>
              </w:rPr>
              <w:fldChar w:fldCharType="separate"/>
            </w:r>
            <w:r>
              <w:rPr>
                <w:noProof/>
                <w:webHidden/>
              </w:rPr>
              <w:t>10</w:t>
            </w:r>
            <w:r>
              <w:rPr>
                <w:noProof/>
                <w:webHidden/>
              </w:rPr>
              <w:fldChar w:fldCharType="end"/>
            </w:r>
          </w:hyperlink>
        </w:p>
        <w:p w14:paraId="774C283B" w14:textId="2E7D83B6" w:rsidR="00DB62A1" w:rsidRDefault="00DB62A1">
          <w:pPr>
            <w:pStyle w:val="TOC1"/>
            <w:tabs>
              <w:tab w:val="right" w:leader="dot" w:pos="9350"/>
            </w:tabs>
            <w:rPr>
              <w:noProof/>
              <w:kern w:val="2"/>
              <w:sz w:val="24"/>
              <w:szCs w:val="24"/>
              <w:lang w:eastAsia="en-US"/>
              <w14:ligatures w14:val="standardContextual"/>
            </w:rPr>
          </w:pPr>
          <w:hyperlink w:anchor="_Toc187018752" w:history="1">
            <w:r w:rsidRPr="00695279">
              <w:rPr>
                <w:rStyle w:val="Hyperlink"/>
                <w:noProof/>
              </w:rPr>
              <w:t>Project Phase Breakdown</w:t>
            </w:r>
            <w:r>
              <w:rPr>
                <w:noProof/>
                <w:webHidden/>
              </w:rPr>
              <w:tab/>
            </w:r>
            <w:r>
              <w:rPr>
                <w:noProof/>
                <w:webHidden/>
              </w:rPr>
              <w:fldChar w:fldCharType="begin"/>
            </w:r>
            <w:r>
              <w:rPr>
                <w:noProof/>
                <w:webHidden/>
              </w:rPr>
              <w:instrText xml:space="preserve"> PAGEREF _Toc187018752 \h </w:instrText>
            </w:r>
            <w:r>
              <w:rPr>
                <w:noProof/>
                <w:webHidden/>
              </w:rPr>
            </w:r>
            <w:r>
              <w:rPr>
                <w:noProof/>
                <w:webHidden/>
              </w:rPr>
              <w:fldChar w:fldCharType="separate"/>
            </w:r>
            <w:r>
              <w:rPr>
                <w:noProof/>
                <w:webHidden/>
              </w:rPr>
              <w:t>11</w:t>
            </w:r>
            <w:r>
              <w:rPr>
                <w:noProof/>
                <w:webHidden/>
              </w:rPr>
              <w:fldChar w:fldCharType="end"/>
            </w:r>
          </w:hyperlink>
        </w:p>
        <w:p w14:paraId="3FB05D9D" w14:textId="5C70F978" w:rsidR="00DB62A1" w:rsidRDefault="00DB62A1">
          <w:pPr>
            <w:pStyle w:val="TOC1"/>
            <w:tabs>
              <w:tab w:val="right" w:leader="dot" w:pos="9350"/>
            </w:tabs>
            <w:rPr>
              <w:noProof/>
              <w:kern w:val="2"/>
              <w:sz w:val="24"/>
              <w:szCs w:val="24"/>
              <w:lang w:eastAsia="en-US"/>
              <w14:ligatures w14:val="standardContextual"/>
            </w:rPr>
          </w:pPr>
          <w:hyperlink w:anchor="_Toc187018753" w:history="1">
            <w:r w:rsidRPr="00695279">
              <w:rPr>
                <w:rStyle w:val="Hyperlink"/>
                <w:noProof/>
              </w:rPr>
              <w:t>Project Deliverables</w:t>
            </w:r>
            <w:r>
              <w:rPr>
                <w:noProof/>
                <w:webHidden/>
              </w:rPr>
              <w:tab/>
            </w:r>
            <w:r>
              <w:rPr>
                <w:noProof/>
                <w:webHidden/>
              </w:rPr>
              <w:fldChar w:fldCharType="begin"/>
            </w:r>
            <w:r>
              <w:rPr>
                <w:noProof/>
                <w:webHidden/>
              </w:rPr>
              <w:instrText xml:space="preserve"> PAGEREF _Toc187018753 \h </w:instrText>
            </w:r>
            <w:r>
              <w:rPr>
                <w:noProof/>
                <w:webHidden/>
              </w:rPr>
            </w:r>
            <w:r>
              <w:rPr>
                <w:noProof/>
                <w:webHidden/>
              </w:rPr>
              <w:fldChar w:fldCharType="separate"/>
            </w:r>
            <w:r>
              <w:rPr>
                <w:noProof/>
                <w:webHidden/>
              </w:rPr>
              <w:t>14</w:t>
            </w:r>
            <w:r>
              <w:rPr>
                <w:noProof/>
                <w:webHidden/>
              </w:rPr>
              <w:fldChar w:fldCharType="end"/>
            </w:r>
          </w:hyperlink>
        </w:p>
        <w:p w14:paraId="6C042560" w14:textId="74FD1650" w:rsidR="00DB62A1" w:rsidRDefault="00DB62A1">
          <w:pPr>
            <w:pStyle w:val="TOC1"/>
            <w:tabs>
              <w:tab w:val="right" w:leader="dot" w:pos="9350"/>
            </w:tabs>
            <w:rPr>
              <w:noProof/>
              <w:kern w:val="2"/>
              <w:sz w:val="24"/>
              <w:szCs w:val="24"/>
              <w:lang w:eastAsia="en-US"/>
              <w14:ligatures w14:val="standardContextual"/>
            </w:rPr>
          </w:pPr>
          <w:hyperlink w:anchor="_Toc187018754" w:history="1">
            <w:r w:rsidRPr="00695279">
              <w:rPr>
                <w:rStyle w:val="Hyperlink"/>
                <w:noProof/>
              </w:rPr>
              <w:t>Project Milestones</w:t>
            </w:r>
            <w:r>
              <w:rPr>
                <w:noProof/>
                <w:webHidden/>
              </w:rPr>
              <w:tab/>
            </w:r>
            <w:r>
              <w:rPr>
                <w:noProof/>
                <w:webHidden/>
              </w:rPr>
              <w:fldChar w:fldCharType="begin"/>
            </w:r>
            <w:r>
              <w:rPr>
                <w:noProof/>
                <w:webHidden/>
              </w:rPr>
              <w:instrText xml:space="preserve"> PAGEREF _Toc187018754 \h </w:instrText>
            </w:r>
            <w:r>
              <w:rPr>
                <w:noProof/>
                <w:webHidden/>
              </w:rPr>
            </w:r>
            <w:r>
              <w:rPr>
                <w:noProof/>
                <w:webHidden/>
              </w:rPr>
              <w:fldChar w:fldCharType="separate"/>
            </w:r>
            <w:r>
              <w:rPr>
                <w:noProof/>
                <w:webHidden/>
              </w:rPr>
              <w:t>15</w:t>
            </w:r>
            <w:r>
              <w:rPr>
                <w:noProof/>
                <w:webHidden/>
              </w:rPr>
              <w:fldChar w:fldCharType="end"/>
            </w:r>
          </w:hyperlink>
        </w:p>
        <w:p w14:paraId="761ACFCE" w14:textId="6FA4353C" w:rsidR="00DB62A1" w:rsidRDefault="00DB62A1">
          <w:pPr>
            <w:pStyle w:val="TOC1"/>
            <w:tabs>
              <w:tab w:val="right" w:leader="dot" w:pos="9350"/>
            </w:tabs>
            <w:rPr>
              <w:noProof/>
              <w:kern w:val="2"/>
              <w:sz w:val="24"/>
              <w:szCs w:val="24"/>
              <w:lang w:eastAsia="en-US"/>
              <w14:ligatures w14:val="standardContextual"/>
            </w:rPr>
          </w:pPr>
          <w:hyperlink w:anchor="_Toc187018755" w:history="1">
            <w:r w:rsidRPr="00695279">
              <w:rPr>
                <w:rStyle w:val="Hyperlink"/>
                <w:noProof/>
              </w:rPr>
              <w:t>Project Timeline and First Two-Week Breakdown.</w:t>
            </w:r>
            <w:r>
              <w:rPr>
                <w:noProof/>
                <w:webHidden/>
              </w:rPr>
              <w:tab/>
            </w:r>
            <w:r>
              <w:rPr>
                <w:noProof/>
                <w:webHidden/>
              </w:rPr>
              <w:fldChar w:fldCharType="begin"/>
            </w:r>
            <w:r>
              <w:rPr>
                <w:noProof/>
                <w:webHidden/>
              </w:rPr>
              <w:instrText xml:space="preserve"> PAGEREF _Toc187018755 \h </w:instrText>
            </w:r>
            <w:r>
              <w:rPr>
                <w:noProof/>
                <w:webHidden/>
              </w:rPr>
            </w:r>
            <w:r>
              <w:rPr>
                <w:noProof/>
                <w:webHidden/>
              </w:rPr>
              <w:fldChar w:fldCharType="separate"/>
            </w:r>
            <w:r>
              <w:rPr>
                <w:noProof/>
                <w:webHidden/>
              </w:rPr>
              <w:t>16</w:t>
            </w:r>
            <w:r>
              <w:rPr>
                <w:noProof/>
                <w:webHidden/>
              </w:rPr>
              <w:fldChar w:fldCharType="end"/>
            </w:r>
          </w:hyperlink>
        </w:p>
        <w:p w14:paraId="7DA2FC75" w14:textId="20CB2BE7" w:rsidR="00DB62A1" w:rsidRDefault="00DB62A1">
          <w:pPr>
            <w:pStyle w:val="TOC1"/>
            <w:tabs>
              <w:tab w:val="right" w:leader="dot" w:pos="9350"/>
            </w:tabs>
            <w:rPr>
              <w:noProof/>
              <w:kern w:val="2"/>
              <w:sz w:val="24"/>
              <w:szCs w:val="24"/>
              <w:lang w:eastAsia="en-US"/>
              <w14:ligatures w14:val="standardContextual"/>
            </w:rPr>
          </w:pPr>
          <w:hyperlink w:anchor="_Toc187018756" w:history="1">
            <w:r w:rsidRPr="00695279">
              <w:rPr>
                <w:rStyle w:val="Hyperlink"/>
                <w:noProof/>
              </w:rPr>
              <w:t>References and Research Links</w:t>
            </w:r>
            <w:r>
              <w:rPr>
                <w:noProof/>
                <w:webHidden/>
              </w:rPr>
              <w:tab/>
            </w:r>
            <w:r>
              <w:rPr>
                <w:noProof/>
                <w:webHidden/>
              </w:rPr>
              <w:fldChar w:fldCharType="begin"/>
            </w:r>
            <w:r>
              <w:rPr>
                <w:noProof/>
                <w:webHidden/>
              </w:rPr>
              <w:instrText xml:space="preserve"> PAGEREF _Toc187018756 \h </w:instrText>
            </w:r>
            <w:r>
              <w:rPr>
                <w:noProof/>
                <w:webHidden/>
              </w:rPr>
            </w:r>
            <w:r>
              <w:rPr>
                <w:noProof/>
                <w:webHidden/>
              </w:rPr>
              <w:fldChar w:fldCharType="separate"/>
            </w:r>
            <w:r>
              <w:rPr>
                <w:noProof/>
                <w:webHidden/>
              </w:rPr>
              <w:t>18</w:t>
            </w:r>
            <w:r>
              <w:rPr>
                <w:noProof/>
                <w:webHidden/>
              </w:rPr>
              <w:fldChar w:fldCharType="end"/>
            </w:r>
          </w:hyperlink>
        </w:p>
        <w:p w14:paraId="7F52E1D7" w14:textId="70BC009F" w:rsidR="00444C11" w:rsidRDefault="00444C11" w:rsidP="078FA22A">
          <w:pPr>
            <w:pStyle w:val="TOC1"/>
            <w:tabs>
              <w:tab w:val="right" w:leader="dot" w:pos="9345"/>
            </w:tabs>
            <w:rPr>
              <w:rStyle w:val="Hyperlink"/>
              <w:noProof/>
              <w:kern w:val="2"/>
              <w:lang w:eastAsia="en-US"/>
              <w14:ligatures w14:val="standardContextual"/>
            </w:rPr>
          </w:pPr>
          <w:r>
            <w:fldChar w:fldCharType="end"/>
          </w:r>
        </w:p>
      </w:sdtContent>
    </w:sdt>
    <w:p w14:paraId="2A410AB6" w14:textId="24BAC735" w:rsidR="00F411E2" w:rsidRDefault="00F411E2"/>
    <w:p w14:paraId="12408FD2" w14:textId="77777777" w:rsidR="00F411E2" w:rsidRPr="00F411E2" w:rsidRDefault="00F411E2" w:rsidP="00F411E2"/>
    <w:p w14:paraId="24F331AA" w14:textId="20C50434" w:rsidR="00F411E2" w:rsidRDefault="00F411E2">
      <w:r>
        <w:br w:type="page"/>
      </w:r>
    </w:p>
    <w:p w14:paraId="413EF045" w14:textId="57225208" w:rsidR="00F411E2" w:rsidRDefault="00F411E2" w:rsidP="00F411E2">
      <w:pPr>
        <w:pStyle w:val="SectionTitle"/>
      </w:pPr>
      <w:bookmarkStart w:id="1" w:name="_Toc187018744"/>
      <w:r>
        <w:lastRenderedPageBreak/>
        <w:t>Capstone Abstract</w:t>
      </w:r>
      <w:bookmarkEnd w:id="1"/>
    </w:p>
    <w:p w14:paraId="1F3289C3" w14:textId="446DD613" w:rsidR="00F93ADB" w:rsidRDefault="6BA75812" w:rsidP="005B156C">
      <w:pPr>
        <w:spacing w:line="480" w:lineRule="auto"/>
      </w:pPr>
      <w:r>
        <w:t>My Capstone project aims</w:t>
      </w:r>
      <w:r w:rsidR="00F64EC7">
        <w:t xml:space="preserve"> to explore and mitigate cyber threats </w:t>
      </w:r>
      <w:r w:rsidR="1A15A48E">
        <w:t>stemming from Command and Control (C2) servers and botnet operations by creating a simulated cyber-attack and defense environment.</w:t>
      </w:r>
      <w:r w:rsidR="00F64EC7">
        <w:t xml:space="preserve"> This project will include deploying a C2 Server to manage a botnet and launch</w:t>
      </w:r>
      <w:r w:rsidR="00F93ADB">
        <w:t xml:space="preserve"> controlled attacks against a simulated enterprise infrastructure I </w:t>
      </w:r>
      <w:commentRangeStart w:id="2"/>
      <w:r w:rsidR="00F93ADB">
        <w:t>create</w:t>
      </w:r>
      <w:commentRangeEnd w:id="2"/>
      <w:r w:rsidR="00F64EC7">
        <w:rPr>
          <w:rStyle w:val="CommentReference"/>
        </w:rPr>
        <w:commentReference w:id="2"/>
      </w:r>
      <w:r w:rsidR="00F93ADB">
        <w:t>.</w:t>
      </w:r>
      <w:r w:rsidR="683DE5BA">
        <w:t xml:space="preserve"> I will ensure this testing environment is isolated and contained </w:t>
      </w:r>
      <w:r w:rsidR="4098D041">
        <w:t>by beginning the project using a fully isolated virtual network and then switching over to a</w:t>
      </w:r>
      <w:r w:rsidR="75B4EBDE">
        <w:t xml:space="preserve"> physical LAN connection that I will create using the Switches in the server room. I will ensure this LAN network is isolated from all other machines by not connecting it to the internet, assigning only static IPs without a Default Gateway</w:t>
      </w:r>
      <w:r w:rsidR="17858051">
        <w:t>, and creating a custom subnet. All network traffic will be monitored.</w:t>
      </w:r>
      <w:r w:rsidR="4098D041">
        <w:t xml:space="preserve"> </w:t>
      </w:r>
      <w:r w:rsidR="00F93ADB">
        <w:t xml:space="preserve"> This infrastructure will consist of a Windows 2022 server hosting a web page using IIS and virtual machines via Hyper-V and a Rocky Linux server running a separate </w:t>
      </w:r>
      <w:commentRangeStart w:id="3"/>
      <w:r w:rsidR="00F93ADB">
        <w:t>website</w:t>
      </w:r>
      <w:commentRangeEnd w:id="3"/>
      <w:r w:rsidR="00F64EC7">
        <w:rPr>
          <w:rStyle w:val="CommentReference"/>
        </w:rPr>
        <w:commentReference w:id="3"/>
      </w:r>
      <w:r w:rsidR="00F93ADB">
        <w:t>.</w:t>
      </w:r>
      <w:r w:rsidR="2C9EEDB8">
        <w:t xml:space="preserve"> Additionally, this infrastructure will be created using Dell </w:t>
      </w:r>
      <w:r w:rsidR="524A9557">
        <w:t>PowerEdge</w:t>
      </w:r>
      <w:r w:rsidR="2C9EEDB8">
        <w:t xml:space="preserve"> blade servers that I borrow from the Neumont Student Server Room. </w:t>
      </w:r>
      <w:r w:rsidR="00F93ADB">
        <w:t xml:space="preserve"> The goal of the first phase of this project is to analyze the attack, network traffic patterns, and system vulnerabilities that the C2 server exploits. I will be using Tools such as Splunk, Snort, and Wireshark to capture, monitor, and analyze network packets to document the behavior of malicious communications and their impact on networks.</w:t>
      </w:r>
    </w:p>
    <w:p w14:paraId="747F63EF" w14:textId="6CC7EC00" w:rsidR="00F411E2" w:rsidRDefault="00F93ADB" w:rsidP="005B156C">
      <w:pPr>
        <w:spacing w:line="480" w:lineRule="auto"/>
      </w:pPr>
      <w:r>
        <w:t xml:space="preserve">Following the first phase, the second phase of the project will shift the focus to developing and incorporating defensive strategies to protect against these attacks. I will be capitalizing on the data I collected in the first phase, implementing various security measures, and adopting network intrusion detection and prevention systems to fortify the infrastructure. I will oversee the effectiveness of these defenses through a series of similar attacks explained in the first phase, </w:t>
      </w:r>
      <w:r w:rsidR="008E4F7B">
        <w:t xml:space="preserve">intending to identify and mitigate vulnerabilities. Overall, this project aims to provide a comprehensive understanding of C2 server operations, enhance my skills in cybersecurity defense, and grow my understanding of real-world scenarios. </w:t>
      </w:r>
      <w:r w:rsidR="523997E2">
        <w:t>These defense and documentation tools will be used on a VM (Virtual Machine) with Kali Linux</w:t>
      </w:r>
    </w:p>
    <w:p w14:paraId="1A7B96D9" w14:textId="1256B33D" w:rsidR="00F411E2" w:rsidRDefault="00F411E2">
      <w:r>
        <w:br w:type="page"/>
      </w:r>
    </w:p>
    <w:p w14:paraId="2326EBAD" w14:textId="43A9E671" w:rsidR="00F411E2" w:rsidRDefault="00F411E2" w:rsidP="00F411E2">
      <w:pPr>
        <w:pStyle w:val="SectionTitle"/>
      </w:pPr>
      <w:bookmarkStart w:id="4" w:name="_Toc187018745"/>
      <w:r>
        <w:lastRenderedPageBreak/>
        <w:t>Project Description</w:t>
      </w:r>
      <w:bookmarkEnd w:id="4"/>
    </w:p>
    <w:p w14:paraId="1E6EECC9" w14:textId="676DF100" w:rsidR="00F411E2" w:rsidRDefault="008E4F7B" w:rsidP="008E4F7B">
      <w:pPr>
        <w:pStyle w:val="Heading2"/>
      </w:pPr>
      <w:bookmarkStart w:id="5" w:name="_Toc187018746"/>
      <w:r>
        <w:t>Building and Defending against Command and Control (C2) Servers</w:t>
      </w:r>
      <w:bookmarkEnd w:id="5"/>
    </w:p>
    <w:p w14:paraId="098052EC" w14:textId="43665260" w:rsidR="008E4F7B" w:rsidRDefault="008E4F7B" w:rsidP="005B156C">
      <w:pPr>
        <w:spacing w:line="480" w:lineRule="auto"/>
      </w:pPr>
      <w:r>
        <w:t xml:space="preserve">My project will oversee the lifecycle of a cyberattack through a Command and Control (C2) server and a botnet, with an emphasis on offensive and defensive strategies. My primary objective is to gain a greater understanding of how attackers deploy and utilize C2 servers to control botnets, and how to defend against those attacks in a control environment that I deploy. </w:t>
      </w:r>
    </w:p>
    <w:p w14:paraId="20266B10" w14:textId="698989B4" w:rsidR="008E4F7B" w:rsidRDefault="008E4F7B" w:rsidP="005B156C">
      <w:pPr>
        <w:spacing w:line="480" w:lineRule="auto"/>
      </w:pPr>
      <w:r>
        <w:t xml:space="preserve">The project will begin with research behind several </w:t>
      </w:r>
      <w:r w:rsidR="009D65FB">
        <w:t>open-source</w:t>
      </w:r>
      <w:r>
        <w:t xml:space="preserve"> botnets such as </w:t>
      </w:r>
      <w:proofErr w:type="spellStart"/>
      <w:r>
        <w:t>BlackNET</w:t>
      </w:r>
      <w:proofErr w:type="spellEnd"/>
      <w:r>
        <w:t xml:space="preserve">, </w:t>
      </w:r>
      <w:proofErr w:type="spellStart"/>
      <w:r>
        <w:t>UBoat</w:t>
      </w:r>
      <w:proofErr w:type="spellEnd"/>
      <w:r>
        <w:t xml:space="preserve">, DarkC0ders Net, and BYOB. Once I </w:t>
      </w:r>
      <w:r w:rsidR="009D65FB">
        <w:t>decide</w:t>
      </w:r>
      <w:r>
        <w:t xml:space="preserve"> on a C2 Server and botnet, I will begin deployment. This Botnet will be used to launch simulated attacks on a self-hosted infrastructure consisting of </w:t>
      </w:r>
    </w:p>
    <w:p w14:paraId="6AC9ED28" w14:textId="439E7DBE" w:rsidR="008E4F7B" w:rsidRDefault="008E4F7B" w:rsidP="005B156C">
      <w:pPr>
        <w:pStyle w:val="ListParagraph"/>
        <w:numPr>
          <w:ilvl w:val="1"/>
          <w:numId w:val="22"/>
        </w:numPr>
        <w:spacing w:line="480" w:lineRule="auto"/>
      </w:pPr>
      <w:r>
        <w:t>Windows Server 2022 hosting multiple virtual machines (VMs) via Hyper-V</w:t>
      </w:r>
    </w:p>
    <w:p w14:paraId="3D1A136D" w14:textId="076C0885" w:rsidR="008E4F7B" w:rsidRDefault="008E4F7B" w:rsidP="005B156C">
      <w:pPr>
        <w:pStyle w:val="ListParagraph"/>
        <w:numPr>
          <w:ilvl w:val="1"/>
          <w:numId w:val="22"/>
        </w:numPr>
        <w:spacing w:line="480" w:lineRule="auto"/>
      </w:pPr>
      <w:r>
        <w:t>A Rocky Linux server hosting a website</w:t>
      </w:r>
    </w:p>
    <w:p w14:paraId="07499E84" w14:textId="666CDEED" w:rsidR="008E4F7B" w:rsidRDefault="008E4F7B" w:rsidP="005B156C">
      <w:pPr>
        <w:spacing w:line="480" w:lineRule="auto"/>
      </w:pPr>
      <w:r>
        <w:tab/>
        <w:t xml:space="preserve">Once I have completed </w:t>
      </w:r>
      <w:r w:rsidR="009D65FB">
        <w:t>the setup</w:t>
      </w:r>
      <w:r>
        <w:t xml:space="preserve"> of the infrastructure, I will deploy a controlled attack to compromise the various systems I created within the network. During this phase of the project, I will be collecting network data using the following:</w:t>
      </w:r>
    </w:p>
    <w:p w14:paraId="26179AE0" w14:textId="689FF738" w:rsidR="008E4F7B" w:rsidRDefault="008E4F7B" w:rsidP="005B156C">
      <w:pPr>
        <w:pStyle w:val="ListParagraph"/>
        <w:numPr>
          <w:ilvl w:val="2"/>
          <w:numId w:val="20"/>
        </w:numPr>
        <w:spacing w:line="480" w:lineRule="auto"/>
      </w:pPr>
      <w:r>
        <w:t>Splunk for log aggregation and threat detection</w:t>
      </w:r>
    </w:p>
    <w:p w14:paraId="186BD568" w14:textId="58C511A4" w:rsidR="008E4F7B" w:rsidRDefault="008E4F7B" w:rsidP="005B156C">
      <w:pPr>
        <w:pStyle w:val="ListParagraph"/>
        <w:numPr>
          <w:ilvl w:val="2"/>
          <w:numId w:val="20"/>
        </w:numPr>
        <w:spacing w:line="480" w:lineRule="auto"/>
      </w:pPr>
      <w:r>
        <w:t>Snort for real-time intrusion detection</w:t>
      </w:r>
    </w:p>
    <w:p w14:paraId="32D63AE5" w14:textId="539F29BB" w:rsidR="008E4F7B" w:rsidRDefault="008E4F7B" w:rsidP="005B156C">
      <w:pPr>
        <w:pStyle w:val="ListParagraph"/>
        <w:numPr>
          <w:ilvl w:val="2"/>
          <w:numId w:val="20"/>
        </w:numPr>
        <w:spacing w:line="480" w:lineRule="auto"/>
      </w:pPr>
      <w:r>
        <w:t>Wireshark for network packet analysis</w:t>
      </w:r>
    </w:p>
    <w:p w14:paraId="3010C32C" w14:textId="69EA9BD4" w:rsidR="008E4F7B" w:rsidRDefault="008E4F7B" w:rsidP="005B156C">
      <w:pPr>
        <w:spacing w:line="480" w:lineRule="auto"/>
      </w:pPr>
      <w:r>
        <w:tab/>
        <w:t>The data I collect will provide insight into the communication patterns, payloads, and network anomalies associated with botnet activities.</w:t>
      </w:r>
    </w:p>
    <w:p w14:paraId="1DCCECF9" w14:textId="49B725EC" w:rsidR="008E4F7B" w:rsidRDefault="001D4AF2" w:rsidP="005B156C">
      <w:pPr>
        <w:spacing w:line="480" w:lineRule="auto"/>
      </w:pPr>
      <w:r>
        <w:t>Once the first phase is complete, I will begin the second phase of the project, which will oversee me creating defensive measures implemented based on that analysis of the first attack.</w:t>
      </w:r>
      <w:r w:rsidR="1191B96C">
        <w:t xml:space="preserve"> All network data collected, and defensive measures implemented will be done using a Kali Linux VM (Virtual Machine)</w:t>
      </w:r>
      <w:r>
        <w:t xml:space="preserve"> </w:t>
      </w:r>
      <w:r w:rsidR="009D65FB">
        <w:t>The defenses</w:t>
      </w:r>
      <w:r>
        <w:t xml:space="preserve"> that I will include are as </w:t>
      </w:r>
      <w:r w:rsidR="009D65FB">
        <w:t>follows</w:t>
      </w:r>
      <w:r>
        <w:t>:</w:t>
      </w:r>
    </w:p>
    <w:p w14:paraId="64322EE0" w14:textId="4811563C" w:rsidR="001D4AF2" w:rsidRDefault="001D4AF2" w:rsidP="005B156C">
      <w:pPr>
        <w:pStyle w:val="ListParagraph"/>
        <w:numPr>
          <w:ilvl w:val="2"/>
          <w:numId w:val="23"/>
        </w:numPr>
        <w:spacing w:line="480" w:lineRule="auto"/>
      </w:pPr>
      <w:r>
        <w:t>Network segmentation</w:t>
      </w:r>
    </w:p>
    <w:p w14:paraId="37B801A7" w14:textId="7A281F5B" w:rsidR="001D4AF2" w:rsidRDefault="001D4AF2" w:rsidP="005B156C">
      <w:pPr>
        <w:pStyle w:val="ListParagraph"/>
        <w:numPr>
          <w:ilvl w:val="2"/>
          <w:numId w:val="23"/>
        </w:numPr>
        <w:spacing w:line="480" w:lineRule="auto"/>
      </w:pPr>
      <w:r>
        <w:lastRenderedPageBreak/>
        <w:t>Intrusion Detection and Prevention Systems</w:t>
      </w:r>
    </w:p>
    <w:p w14:paraId="0B8CE05E" w14:textId="45CE439E" w:rsidR="001D4AF2" w:rsidRDefault="001D4AF2" w:rsidP="005B156C">
      <w:pPr>
        <w:pStyle w:val="ListParagraph"/>
        <w:numPr>
          <w:ilvl w:val="2"/>
          <w:numId w:val="23"/>
        </w:numPr>
        <w:spacing w:line="480" w:lineRule="auto"/>
      </w:pPr>
      <w:r>
        <w:t>Creating a Firewall and implementing firewall rules and endpoint protections.</w:t>
      </w:r>
    </w:p>
    <w:p w14:paraId="3A40D55A" w14:textId="2F1007A4" w:rsidR="001D4AF2" w:rsidRDefault="001D4AF2" w:rsidP="005B156C">
      <w:pPr>
        <w:spacing w:line="480" w:lineRule="auto"/>
      </w:pPr>
      <w:r>
        <w:t>A second</w:t>
      </w:r>
      <w:r w:rsidR="009D65FB">
        <w:t xml:space="preserve"> wave of attacks will be deployed to evaluate the effectiveness of the defenses. I plan on repeating attacks to defend as best as I can with new technologies and strategies I learn against these attacks. Finally, the project will conclude with a report documenting the attacks, network traffic analysis, defensive strategies used, and lessons </w:t>
      </w:r>
      <w:commentRangeStart w:id="6"/>
      <w:r w:rsidR="009D65FB">
        <w:t>learned</w:t>
      </w:r>
      <w:commentRangeEnd w:id="6"/>
      <w:r w:rsidR="007B0825">
        <w:rPr>
          <w:rStyle w:val="CommentReference"/>
        </w:rPr>
        <w:commentReference w:id="6"/>
      </w:r>
      <w:r w:rsidR="009D65FB">
        <w:t xml:space="preserve">. </w:t>
      </w:r>
    </w:p>
    <w:p w14:paraId="504D7C9F" w14:textId="77777777" w:rsidR="009D65FB" w:rsidRDefault="009D65FB" w:rsidP="008E4F7B"/>
    <w:p w14:paraId="0727DC6B" w14:textId="138C93D3" w:rsidR="008E4F7B" w:rsidRPr="008E4F7B" w:rsidRDefault="0016679C" w:rsidP="008E4F7B">
      <w:r>
        <w:rPr>
          <w:noProof/>
        </w:rPr>
        <w:drawing>
          <wp:inline distT="0" distB="0" distL="0" distR="0" wp14:anchorId="7DD13738" wp14:editId="6E0C7DA1">
            <wp:extent cx="5943600" cy="3565525"/>
            <wp:effectExtent l="0" t="0" r="0" b="0"/>
            <wp:docPr id="1696558260" name="Picture 2" descr="What is a Botnet? Definition, Types, Examples of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Botnet? Definition, Types, Examples of At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5525"/>
                    </a:xfrm>
                    <a:prstGeom prst="rect">
                      <a:avLst/>
                    </a:prstGeom>
                    <a:noFill/>
                    <a:ln>
                      <a:noFill/>
                    </a:ln>
                  </pic:spPr>
                </pic:pic>
              </a:graphicData>
            </a:graphic>
          </wp:inline>
        </w:drawing>
      </w:r>
    </w:p>
    <w:p w14:paraId="31D453D2" w14:textId="2210690B" w:rsidR="00F411E2" w:rsidRDefault="00F411E2" w:rsidP="00F411E2">
      <w:pPr>
        <w:pStyle w:val="SectionTitle"/>
      </w:pPr>
      <w:bookmarkStart w:id="7" w:name="_Toc187018747"/>
      <w:r>
        <w:lastRenderedPageBreak/>
        <w:t>Project Scope</w:t>
      </w:r>
      <w:bookmarkEnd w:id="7"/>
    </w:p>
    <w:p w14:paraId="472E9462" w14:textId="19C5FDC1" w:rsidR="00F411E2" w:rsidRDefault="00D0367F" w:rsidP="005B156C">
      <w:pPr>
        <w:spacing w:line="480" w:lineRule="auto"/>
      </w:pPr>
      <w:r>
        <w:t xml:space="preserve">My capstone project will showcase </w:t>
      </w:r>
      <w:r w:rsidR="005D1BC5">
        <w:t xml:space="preserve">both offensive and defensive cybersecurity techniques by simulating a real-world botnet attack using a Command and Control (C2) Server. My goal for this project is to build a </w:t>
      </w:r>
      <w:r w:rsidR="00060C27">
        <w:t>practical infrastructure by getting as close as I can to an enterprise infrastructure, deploying a botnet, learning how to execute controlled attacks, and developing defenses against these attacks to mitigate the impact of the attacks.</w:t>
      </w:r>
      <w:r w:rsidR="00CE380D">
        <w:t xml:space="preserve"> </w:t>
      </w:r>
      <w:r w:rsidR="006E4BE1">
        <w:t>I will showcase my technical skills by creating an infrastructure comprised of Windows Server 2022, Rocky Linux Server,</w:t>
      </w:r>
      <w:r w:rsidR="211FEE90">
        <w:t xml:space="preserve"> Kali Linux VM (Virtual Machine)</w:t>
      </w:r>
      <w:r w:rsidR="5E86BF0E">
        <w:t xml:space="preserve">, PFsense VM, </w:t>
      </w:r>
      <w:r w:rsidR="006E4BE1">
        <w:t xml:space="preserve">and a Botnet deployment. </w:t>
      </w:r>
      <w:r w:rsidR="00585AFF">
        <w:t>Throughout the project, I will keep detailed logs to track the botnet behavior, attack vectors, defense effectiveness, and improvement. I will be creating a final report summarizing my findings throughout this project including an analysis of botnet behavior, network traffic patterns, successful defense strategies, and any recommendations for improving security in a real-world environment.</w:t>
      </w:r>
    </w:p>
    <w:p w14:paraId="59CF898D" w14:textId="41334D32" w:rsidR="00585AFF" w:rsidRDefault="005A796E" w:rsidP="005B156C">
      <w:pPr>
        <w:spacing w:line="480" w:lineRule="auto"/>
      </w:pPr>
      <w:r>
        <w:t xml:space="preserve">Although ambitious, I believe my project is reasonable within the scope of 200 man-hours being split between 10 weeks at a pace of 20 hours per week. </w:t>
      </w:r>
      <w:r w:rsidR="00320E6C">
        <w:t xml:space="preserve">This project scope is designed to </w:t>
      </w:r>
      <w:r w:rsidR="00DB3AEA">
        <w:t xml:space="preserve">provide hands-on experience with cybersecurity and information systems tools and techniques, with </w:t>
      </w:r>
      <w:r w:rsidR="00DB3775">
        <w:t xml:space="preserve">an </w:t>
      </w:r>
      <w:r w:rsidR="00DB3AEA">
        <w:t xml:space="preserve">emphasis on understanding and defending against botnet attacks in a real-world simulation. </w:t>
      </w:r>
    </w:p>
    <w:p w14:paraId="3D95765C" w14:textId="22F369F2" w:rsidR="00F411E2" w:rsidRDefault="00F411E2" w:rsidP="00F411E2">
      <w:pPr>
        <w:pStyle w:val="SectionTitle"/>
      </w:pPr>
      <w:bookmarkStart w:id="8" w:name="_Toc187018748"/>
      <w:r>
        <w:lastRenderedPageBreak/>
        <w:t>Project Technologies</w:t>
      </w:r>
      <w:bookmarkEnd w:id="8"/>
    </w:p>
    <w:p w14:paraId="3E686C09" w14:textId="440A2C51" w:rsidR="00F411E2" w:rsidRDefault="0092320B" w:rsidP="005B156C">
      <w:pPr>
        <w:pStyle w:val="Heading2"/>
        <w:spacing w:line="480" w:lineRule="auto"/>
      </w:pPr>
      <w:bookmarkStart w:id="9" w:name="_Toc187018749"/>
      <w:r>
        <w:t>Skills and Technologies to be implemented in this project</w:t>
      </w:r>
      <w:bookmarkEnd w:id="9"/>
    </w:p>
    <w:p w14:paraId="653D5DD1" w14:textId="25131BF6" w:rsidR="0092320B" w:rsidRDefault="0092320B" w:rsidP="005B156C">
      <w:pPr>
        <w:spacing w:line="480" w:lineRule="auto"/>
      </w:pPr>
      <w:r>
        <w:t>My capstone project will require the usage of several technologies, some new to me and some I’ve used in previous cases. The Technologies I plan on leveraging are as follows:</w:t>
      </w:r>
    </w:p>
    <w:p w14:paraId="3626F47E" w14:textId="31CE9AFD" w:rsidR="0092320B" w:rsidRPr="00337501" w:rsidRDefault="00337501" w:rsidP="005B156C">
      <w:pPr>
        <w:pStyle w:val="ListParagraph"/>
        <w:numPr>
          <w:ilvl w:val="0"/>
          <w:numId w:val="25"/>
        </w:numPr>
        <w:spacing w:line="480" w:lineRule="auto"/>
      </w:pPr>
      <w:r>
        <w:rPr>
          <w:b/>
          <w:bCs/>
        </w:rPr>
        <w:t>Hyper-V</w:t>
      </w:r>
    </w:p>
    <w:p w14:paraId="0A310992" w14:textId="760C2117" w:rsidR="00337501" w:rsidRDefault="00337501" w:rsidP="005B156C">
      <w:pPr>
        <w:pStyle w:val="ListParagraph"/>
        <w:numPr>
          <w:ilvl w:val="1"/>
          <w:numId w:val="25"/>
        </w:numPr>
        <w:spacing w:line="480" w:lineRule="auto"/>
      </w:pPr>
      <w:r>
        <w:t xml:space="preserve">Hyper-V provides a virtualization platform to create and manage virtual machines (VMs) on a </w:t>
      </w:r>
      <w:r w:rsidR="007D1BB0">
        <w:t>Windows</w:t>
      </w:r>
      <w:r>
        <w:t xml:space="preserve"> server</w:t>
      </w:r>
    </w:p>
    <w:p w14:paraId="16C22864" w14:textId="1F2A5883" w:rsidR="00337501" w:rsidRPr="00337501" w:rsidRDefault="00337501" w:rsidP="005B156C">
      <w:pPr>
        <w:pStyle w:val="ListParagraph"/>
        <w:numPr>
          <w:ilvl w:val="0"/>
          <w:numId w:val="25"/>
        </w:numPr>
        <w:spacing w:line="480" w:lineRule="auto"/>
      </w:pPr>
      <w:r>
        <w:rPr>
          <w:b/>
          <w:bCs/>
        </w:rPr>
        <w:t>Windows Server 2022</w:t>
      </w:r>
    </w:p>
    <w:p w14:paraId="2912EF47" w14:textId="2666C5C3" w:rsidR="00337501" w:rsidRDefault="00A32CE8" w:rsidP="005B156C">
      <w:pPr>
        <w:pStyle w:val="ListParagraph"/>
        <w:numPr>
          <w:ilvl w:val="1"/>
          <w:numId w:val="25"/>
        </w:numPr>
        <w:spacing w:line="480" w:lineRule="auto"/>
      </w:pPr>
      <w:r>
        <w:t xml:space="preserve">The primary purpose of this technology is to serve as the main server operating system (OS) for hosting the virtual machines and provide the infrastructure for the </w:t>
      </w:r>
      <w:commentRangeStart w:id="10"/>
      <w:r>
        <w:t>project</w:t>
      </w:r>
      <w:r w:rsidR="39AD5258">
        <w:t xml:space="preserve"> using the Dell PowerEdge Blades from the Neumont Student Server Room</w:t>
      </w:r>
      <w:commentRangeEnd w:id="10"/>
      <w:r>
        <w:rPr>
          <w:rStyle w:val="CommentReference"/>
        </w:rPr>
        <w:commentReference w:id="10"/>
      </w:r>
    </w:p>
    <w:p w14:paraId="1E054A1A" w14:textId="1403894D" w:rsidR="007D1BB0" w:rsidRPr="007D1BB0" w:rsidRDefault="007D1BB0" w:rsidP="005B156C">
      <w:pPr>
        <w:pStyle w:val="ListParagraph"/>
        <w:numPr>
          <w:ilvl w:val="0"/>
          <w:numId w:val="25"/>
        </w:numPr>
        <w:spacing w:line="480" w:lineRule="auto"/>
      </w:pPr>
      <w:r>
        <w:rPr>
          <w:b/>
          <w:bCs/>
        </w:rPr>
        <w:t>Rocky Linux</w:t>
      </w:r>
    </w:p>
    <w:p w14:paraId="18BA26DD" w14:textId="12769DDD" w:rsidR="007D1BB0" w:rsidRDefault="007D1BB0" w:rsidP="005B156C">
      <w:pPr>
        <w:pStyle w:val="ListParagraph"/>
        <w:numPr>
          <w:ilvl w:val="1"/>
          <w:numId w:val="25"/>
        </w:numPr>
        <w:spacing w:line="480" w:lineRule="auto"/>
      </w:pPr>
      <w:r>
        <w:t xml:space="preserve">The purpose of this technology is to serve as a secondary web server that will be used in the simulated attacks against the botnet. </w:t>
      </w:r>
    </w:p>
    <w:p w14:paraId="7F491531" w14:textId="37224D52" w:rsidR="007D1BB0" w:rsidRPr="00022262" w:rsidRDefault="00022262" w:rsidP="005B156C">
      <w:pPr>
        <w:pStyle w:val="ListParagraph"/>
        <w:numPr>
          <w:ilvl w:val="0"/>
          <w:numId w:val="25"/>
        </w:numPr>
        <w:spacing w:line="480" w:lineRule="auto"/>
      </w:pPr>
      <w:r>
        <w:rPr>
          <w:b/>
          <w:bCs/>
        </w:rPr>
        <w:t>Botnet Framework</w:t>
      </w:r>
    </w:p>
    <w:p w14:paraId="3AB30F14" w14:textId="3E8C2514" w:rsidR="00022262" w:rsidRDefault="00022262" w:rsidP="005B156C">
      <w:pPr>
        <w:pStyle w:val="ListParagraph"/>
        <w:numPr>
          <w:ilvl w:val="1"/>
          <w:numId w:val="25"/>
        </w:numPr>
        <w:spacing w:line="480" w:lineRule="auto"/>
      </w:pPr>
      <w:r>
        <w:t>This technology is the botnet itself, managed by the C2 server, this will be what performs the attacks</w:t>
      </w:r>
    </w:p>
    <w:p w14:paraId="31611EFB" w14:textId="51BD250C" w:rsidR="00022262" w:rsidRPr="00022262" w:rsidRDefault="00022262" w:rsidP="005B156C">
      <w:pPr>
        <w:pStyle w:val="ListParagraph"/>
        <w:numPr>
          <w:ilvl w:val="0"/>
          <w:numId w:val="25"/>
        </w:numPr>
        <w:spacing w:line="480" w:lineRule="auto"/>
      </w:pPr>
      <w:r>
        <w:rPr>
          <w:b/>
          <w:bCs/>
        </w:rPr>
        <w:t xml:space="preserve"> Splunk</w:t>
      </w:r>
    </w:p>
    <w:p w14:paraId="3A61B29D" w14:textId="42C0C1A7" w:rsidR="00AA162D" w:rsidRDefault="00C91A6E" w:rsidP="005B156C">
      <w:pPr>
        <w:pStyle w:val="ListParagraph"/>
        <w:numPr>
          <w:ilvl w:val="1"/>
          <w:numId w:val="25"/>
        </w:numPr>
        <w:spacing w:line="480" w:lineRule="auto"/>
      </w:pPr>
      <w:r>
        <w:t>This technology will serve as a tool for log aggregation and analysis</w:t>
      </w:r>
      <w:r w:rsidR="00AA162D">
        <w:t>. It will also be used for detecting and monitoring the attacks</w:t>
      </w:r>
    </w:p>
    <w:p w14:paraId="4D397E6F" w14:textId="4498C497" w:rsidR="00AA162D" w:rsidRPr="00AA162D" w:rsidRDefault="00AA162D" w:rsidP="005B156C">
      <w:pPr>
        <w:pStyle w:val="ListParagraph"/>
        <w:numPr>
          <w:ilvl w:val="0"/>
          <w:numId w:val="25"/>
        </w:numPr>
        <w:spacing w:line="480" w:lineRule="auto"/>
      </w:pPr>
      <w:r>
        <w:rPr>
          <w:b/>
          <w:bCs/>
        </w:rPr>
        <w:t>Snort</w:t>
      </w:r>
    </w:p>
    <w:p w14:paraId="1AB30103" w14:textId="68AB3530" w:rsidR="00AA162D" w:rsidRPr="0092320B" w:rsidRDefault="00AA162D" w:rsidP="005B156C">
      <w:pPr>
        <w:pStyle w:val="ListParagraph"/>
        <w:numPr>
          <w:ilvl w:val="1"/>
          <w:numId w:val="25"/>
        </w:numPr>
        <w:spacing w:line="480" w:lineRule="auto"/>
      </w:pPr>
      <w:r>
        <w:t>Snort serves as an intrusion detection and prevention system (IDPS) for identifying malicious activity in network traffic.</w:t>
      </w:r>
    </w:p>
    <w:p w14:paraId="33037F32" w14:textId="1EDB3914" w:rsidR="00F411E2" w:rsidRPr="00AA162D" w:rsidRDefault="00AA162D" w:rsidP="005B156C">
      <w:pPr>
        <w:pStyle w:val="ListParagraph"/>
        <w:numPr>
          <w:ilvl w:val="0"/>
          <w:numId w:val="25"/>
        </w:numPr>
        <w:spacing w:line="480" w:lineRule="auto"/>
      </w:pPr>
      <w:r>
        <w:rPr>
          <w:b/>
          <w:bCs/>
        </w:rPr>
        <w:t>Wireshark</w:t>
      </w:r>
    </w:p>
    <w:p w14:paraId="60F35060" w14:textId="2D4350D4" w:rsidR="00AA162D" w:rsidRDefault="00AA162D" w:rsidP="005B156C">
      <w:pPr>
        <w:pStyle w:val="ListParagraph"/>
        <w:numPr>
          <w:ilvl w:val="1"/>
          <w:numId w:val="25"/>
        </w:numPr>
        <w:spacing w:line="480" w:lineRule="auto"/>
      </w:pPr>
      <w:r>
        <w:t>Wireshark is a network protocol analyzer. This will be used to capture and inspect packets sent by the botnet</w:t>
      </w:r>
    </w:p>
    <w:p w14:paraId="05453ECC" w14:textId="415FE3AC" w:rsidR="00AA162D" w:rsidRPr="00547769" w:rsidRDefault="00547769" w:rsidP="005B156C">
      <w:pPr>
        <w:pStyle w:val="ListParagraph"/>
        <w:numPr>
          <w:ilvl w:val="0"/>
          <w:numId w:val="25"/>
        </w:numPr>
        <w:spacing w:line="480" w:lineRule="auto"/>
      </w:pPr>
      <w:r>
        <w:rPr>
          <w:b/>
          <w:bCs/>
        </w:rPr>
        <w:lastRenderedPageBreak/>
        <w:t xml:space="preserve">Firewalls </w:t>
      </w:r>
    </w:p>
    <w:p w14:paraId="31BE65EF" w14:textId="04A29049" w:rsidR="00547769" w:rsidRDefault="007D3371" w:rsidP="005B156C">
      <w:pPr>
        <w:pStyle w:val="ListParagraph"/>
        <w:numPr>
          <w:ilvl w:val="1"/>
          <w:numId w:val="25"/>
        </w:numPr>
        <w:spacing w:line="480" w:lineRule="auto"/>
      </w:pPr>
      <w:r>
        <w:t xml:space="preserve">I plan on using Windows Firewall, iptables on Linux, and pfsense. These network security tools will be used to block unauthorized access during the defense phase of this project. </w:t>
      </w:r>
    </w:p>
    <w:p w14:paraId="7F59F922" w14:textId="11865BD3" w:rsidR="001E34E2" w:rsidRPr="00F069FB" w:rsidRDefault="00F069FB" w:rsidP="005B156C">
      <w:pPr>
        <w:pStyle w:val="ListParagraph"/>
        <w:numPr>
          <w:ilvl w:val="0"/>
          <w:numId w:val="25"/>
        </w:numPr>
        <w:spacing w:line="480" w:lineRule="auto"/>
      </w:pPr>
      <w:r>
        <w:rPr>
          <w:b/>
          <w:bCs/>
        </w:rPr>
        <w:t>Endpoint Detection and Response (EDR)</w:t>
      </w:r>
    </w:p>
    <w:p w14:paraId="69234837" w14:textId="023390D9" w:rsidR="00F069FB" w:rsidRDefault="00F069FB" w:rsidP="005B156C">
      <w:pPr>
        <w:pStyle w:val="ListParagraph"/>
        <w:numPr>
          <w:ilvl w:val="1"/>
          <w:numId w:val="25"/>
        </w:numPr>
        <w:spacing w:line="480" w:lineRule="auto"/>
      </w:pPr>
      <w:r>
        <w:t>I plan on using open-source endpoint detection and response to protect individual VMs from botnet infections and attacks</w:t>
      </w:r>
    </w:p>
    <w:p w14:paraId="585C104A" w14:textId="192B659A" w:rsidR="629ECB4C" w:rsidRDefault="629ECB4C" w:rsidP="005B156C">
      <w:pPr>
        <w:pStyle w:val="ListParagraph"/>
        <w:numPr>
          <w:ilvl w:val="0"/>
          <w:numId w:val="25"/>
        </w:numPr>
        <w:spacing w:line="480" w:lineRule="auto"/>
      </w:pPr>
      <w:r w:rsidRPr="078FA22A">
        <w:rPr>
          <w:b/>
          <w:bCs/>
        </w:rPr>
        <w:t>OpenVPN</w:t>
      </w:r>
    </w:p>
    <w:p w14:paraId="2B29749C" w14:textId="1C14F777" w:rsidR="629ECB4C" w:rsidRDefault="629ECB4C" w:rsidP="005B156C">
      <w:pPr>
        <w:pStyle w:val="ListParagraph"/>
        <w:numPr>
          <w:ilvl w:val="1"/>
          <w:numId w:val="25"/>
        </w:numPr>
        <w:spacing w:line="480" w:lineRule="auto"/>
      </w:pPr>
      <w:r>
        <w:t xml:space="preserve">I plan on using OpenVPN to take advantage of working on this project remotely, though I won’t be directly setting it up since it already exists in the Neumont Student Server Room </w:t>
      </w:r>
      <w:r w:rsidR="612AFFC7">
        <w:t>environment</w:t>
      </w:r>
      <w:r>
        <w:t xml:space="preserve">, I will </w:t>
      </w:r>
      <w:r w:rsidR="029F7DC9">
        <w:t>take</w:t>
      </w:r>
      <w:r>
        <w:t xml:space="preserve"> advantage of i</w:t>
      </w:r>
      <w:r w:rsidR="469EA5AB">
        <w:t>t already being set up with the network for the blades for my project.</w:t>
      </w:r>
    </w:p>
    <w:p w14:paraId="63A1BA1D" w14:textId="03D5A19D" w:rsidR="27D77ED7" w:rsidRDefault="27D77ED7" w:rsidP="005B156C">
      <w:pPr>
        <w:pStyle w:val="ListParagraph"/>
        <w:numPr>
          <w:ilvl w:val="0"/>
          <w:numId w:val="25"/>
        </w:numPr>
        <w:spacing w:line="480" w:lineRule="auto"/>
        <w:rPr>
          <w:b/>
          <w:bCs/>
        </w:rPr>
      </w:pPr>
      <w:r w:rsidRPr="078FA22A">
        <w:rPr>
          <w:b/>
          <w:bCs/>
        </w:rPr>
        <w:t>Kali Linux</w:t>
      </w:r>
    </w:p>
    <w:p w14:paraId="1E88460A" w14:textId="7A551F69" w:rsidR="27D77ED7" w:rsidRDefault="27D77ED7" w:rsidP="005B156C">
      <w:pPr>
        <w:pStyle w:val="ListParagraph"/>
        <w:numPr>
          <w:ilvl w:val="1"/>
          <w:numId w:val="25"/>
        </w:numPr>
        <w:spacing w:line="480" w:lineRule="auto"/>
      </w:pPr>
      <w:r>
        <w:t xml:space="preserve">I plan on deploying a Kali Linux virtual machine to host the </w:t>
      </w:r>
      <w:r w:rsidR="354F6CE5">
        <w:t>SIEM</w:t>
      </w:r>
      <w:r>
        <w:t xml:space="preserve"> used and to capture network data. If time allows </w:t>
      </w:r>
      <w:r w:rsidR="734ECF3D">
        <w:t>it,</w:t>
      </w:r>
      <w:r>
        <w:t xml:space="preserve"> I also want to spend time researching and using tools that </w:t>
      </w:r>
      <w:r w:rsidR="3FF225D6">
        <w:t>have come</w:t>
      </w:r>
      <w:r>
        <w:t xml:space="preserve"> preinstalled on Kali that prove useful</w:t>
      </w:r>
      <w:r w:rsidR="007A9897">
        <w:t xml:space="preserve"> </w:t>
      </w:r>
      <w:r w:rsidR="5911C63F">
        <w:t>for</w:t>
      </w:r>
      <w:r w:rsidR="007A9897">
        <w:t xml:space="preserve"> this project.</w:t>
      </w:r>
    </w:p>
    <w:p w14:paraId="34F8A68C" w14:textId="77777777" w:rsidR="00F069FB" w:rsidRDefault="00F069FB" w:rsidP="005B156C">
      <w:pPr>
        <w:spacing w:line="480" w:lineRule="auto"/>
        <w:ind w:left="1800"/>
      </w:pPr>
    </w:p>
    <w:p w14:paraId="1EE09581" w14:textId="77777777" w:rsidR="00025CD3" w:rsidRDefault="00025CD3" w:rsidP="005B156C">
      <w:pPr>
        <w:spacing w:line="480" w:lineRule="auto"/>
        <w:ind w:left="1800"/>
      </w:pPr>
    </w:p>
    <w:p w14:paraId="7AF8C038" w14:textId="135D17C7" w:rsidR="00025CD3" w:rsidRDefault="00025CD3" w:rsidP="005B156C">
      <w:pPr>
        <w:pStyle w:val="Heading2"/>
        <w:spacing w:line="480" w:lineRule="auto"/>
      </w:pPr>
      <w:bookmarkStart w:id="11" w:name="_Toc187018750"/>
      <w:r>
        <w:t>New Skills and Technologies</w:t>
      </w:r>
      <w:bookmarkEnd w:id="11"/>
      <w:r>
        <w:t xml:space="preserve"> </w:t>
      </w:r>
    </w:p>
    <w:p w14:paraId="62414228" w14:textId="1DE4BB48" w:rsidR="00025CD3" w:rsidRDefault="00025CD3" w:rsidP="005B156C">
      <w:pPr>
        <w:spacing w:line="480" w:lineRule="auto"/>
      </w:pPr>
      <w:r>
        <w:tab/>
        <w:t>To further develop my understanding of cybersecurity and information systems, I will focus on learning these new tools:</w:t>
      </w:r>
    </w:p>
    <w:p w14:paraId="19491E64" w14:textId="1DC8A78E" w:rsidR="00304115" w:rsidRPr="00304115" w:rsidRDefault="00304115" w:rsidP="005B156C">
      <w:pPr>
        <w:pStyle w:val="ListParagraph"/>
        <w:numPr>
          <w:ilvl w:val="0"/>
          <w:numId w:val="26"/>
        </w:numPr>
        <w:spacing w:line="480" w:lineRule="auto"/>
      </w:pPr>
      <w:r>
        <w:rPr>
          <w:b/>
          <w:bCs/>
        </w:rPr>
        <w:t>Botnet Framework:</w:t>
      </w:r>
    </w:p>
    <w:p w14:paraId="1B02CC87" w14:textId="5747E310" w:rsidR="008E2E00" w:rsidRDefault="00304115" w:rsidP="005B156C">
      <w:pPr>
        <w:pStyle w:val="ListParagraph"/>
        <w:numPr>
          <w:ilvl w:val="1"/>
          <w:numId w:val="26"/>
        </w:numPr>
        <w:spacing w:line="480" w:lineRule="auto"/>
      </w:pPr>
      <w:r>
        <w:t xml:space="preserve">I have not used this type of technology before so learning it will prove to be a </w:t>
      </w:r>
      <w:r w:rsidR="0066522B">
        <w:t>challenging</w:t>
      </w:r>
      <w:r>
        <w:t xml:space="preserve"> </w:t>
      </w:r>
      <w:r w:rsidR="0066522B">
        <w:t>task,</w:t>
      </w:r>
      <w:r>
        <w:t xml:space="preserve"> but it is a crucial one for this project. </w:t>
      </w:r>
      <w:r w:rsidR="0066522B">
        <w:t xml:space="preserve">I will learn how to create, deploy, and launch successful attacks with a botnet controlled by a C2 Server. </w:t>
      </w:r>
    </w:p>
    <w:p w14:paraId="2DD4EB04" w14:textId="4B284110" w:rsidR="008E2E00" w:rsidRPr="008E2E00" w:rsidRDefault="008E2E00" w:rsidP="005B156C">
      <w:pPr>
        <w:pStyle w:val="ListParagraph"/>
        <w:numPr>
          <w:ilvl w:val="0"/>
          <w:numId w:val="26"/>
        </w:numPr>
        <w:spacing w:line="480" w:lineRule="auto"/>
      </w:pPr>
      <w:r>
        <w:rPr>
          <w:b/>
          <w:bCs/>
        </w:rPr>
        <w:lastRenderedPageBreak/>
        <w:t>Splunk:</w:t>
      </w:r>
    </w:p>
    <w:p w14:paraId="6B68726F" w14:textId="68B834C9" w:rsidR="008E2E00" w:rsidRDefault="008E2E00" w:rsidP="005B156C">
      <w:pPr>
        <w:pStyle w:val="ListParagraph"/>
        <w:numPr>
          <w:ilvl w:val="1"/>
          <w:numId w:val="26"/>
        </w:numPr>
        <w:spacing w:line="480" w:lineRule="auto"/>
      </w:pPr>
      <w:r>
        <w:t xml:space="preserve">A good chunk of this project is simply capturing data and understanding the attacks from the botnet. Splunk is a SIEM technology that I have used before but never managed to get working so I am excited to work with this for my </w:t>
      </w:r>
      <w:commentRangeStart w:id="12"/>
      <w:r>
        <w:t>project</w:t>
      </w:r>
      <w:commentRangeEnd w:id="12"/>
      <w:r>
        <w:rPr>
          <w:rStyle w:val="CommentReference"/>
        </w:rPr>
        <w:commentReference w:id="12"/>
      </w:r>
      <w:r>
        <w:t>.</w:t>
      </w:r>
      <w:r w:rsidR="06EF3623">
        <w:t xml:space="preserve"> If I am not able to configure Splunk within the first 2-3 weeks of this project I plan on pivoting to another SIEM solution like ELK Stack or </w:t>
      </w:r>
      <w:proofErr w:type="spellStart"/>
      <w:r w:rsidR="06EF3623">
        <w:t>Graylog</w:t>
      </w:r>
      <w:proofErr w:type="spellEnd"/>
      <w:r w:rsidR="06EF3623">
        <w:t>.</w:t>
      </w:r>
    </w:p>
    <w:p w14:paraId="364FD630" w14:textId="498AC3ED" w:rsidR="008E2E00" w:rsidRPr="00CD5264" w:rsidRDefault="00CD5264" w:rsidP="005B156C">
      <w:pPr>
        <w:pStyle w:val="ListParagraph"/>
        <w:numPr>
          <w:ilvl w:val="0"/>
          <w:numId w:val="26"/>
        </w:numPr>
        <w:spacing w:line="480" w:lineRule="auto"/>
      </w:pPr>
      <w:r>
        <w:rPr>
          <w:b/>
          <w:bCs/>
        </w:rPr>
        <w:t>Snort:</w:t>
      </w:r>
    </w:p>
    <w:p w14:paraId="578EA071" w14:textId="6DEB35E5" w:rsidR="00CD5264" w:rsidRDefault="00CD5264" w:rsidP="005B156C">
      <w:pPr>
        <w:pStyle w:val="ListParagraph"/>
        <w:numPr>
          <w:ilvl w:val="1"/>
          <w:numId w:val="26"/>
        </w:numPr>
        <w:spacing w:line="480" w:lineRule="auto"/>
      </w:pPr>
      <w:r>
        <w:t xml:space="preserve">Snort will play as an IDPS for this project. I have never touched nor deployed an IDPS myself so learning how to implement this will prove great for my career as it is a crucial technology used in both the cybersecurity and Information systems fields. </w:t>
      </w:r>
    </w:p>
    <w:p w14:paraId="7B3AB6D2" w14:textId="2081B187" w:rsidR="00CD5264" w:rsidRPr="00CD5264" w:rsidRDefault="00CD5264" w:rsidP="005B156C">
      <w:pPr>
        <w:pStyle w:val="ListParagraph"/>
        <w:numPr>
          <w:ilvl w:val="0"/>
          <w:numId w:val="26"/>
        </w:numPr>
        <w:spacing w:line="480" w:lineRule="auto"/>
      </w:pPr>
      <w:r>
        <w:rPr>
          <w:b/>
          <w:bCs/>
        </w:rPr>
        <w:t xml:space="preserve">Endpoint Detection and Response </w:t>
      </w:r>
    </w:p>
    <w:p w14:paraId="2E2E4C04" w14:textId="7DED3060" w:rsidR="00CD5264" w:rsidRPr="00025CD3" w:rsidRDefault="473CA6B6" w:rsidP="005B156C">
      <w:pPr>
        <w:pStyle w:val="ListParagraph"/>
        <w:numPr>
          <w:ilvl w:val="1"/>
          <w:numId w:val="26"/>
        </w:numPr>
        <w:spacing w:line="480" w:lineRule="auto"/>
      </w:pPr>
      <w:r>
        <w:t>Like</w:t>
      </w:r>
      <w:r w:rsidR="00CD5264">
        <w:t xml:space="preserve"> my previous point</w:t>
      </w:r>
      <w:r w:rsidR="658AAE77">
        <w:t>,</w:t>
      </w:r>
      <w:r w:rsidR="00CD5264">
        <w:t xml:space="preserve"> this is not something I have experimented with </w:t>
      </w:r>
      <w:r w:rsidR="4F45052B">
        <w:t>before,</w:t>
      </w:r>
      <w:r w:rsidR="00CD5264">
        <w:t xml:space="preserve"> but I am excited to be researching this and implementing it in my project. </w:t>
      </w:r>
    </w:p>
    <w:p w14:paraId="572887E2" w14:textId="5BAAD187" w:rsidR="00F411E2" w:rsidRDefault="00F411E2" w:rsidP="00F411E2">
      <w:pPr>
        <w:pStyle w:val="SectionTitle"/>
      </w:pPr>
      <w:bookmarkStart w:id="13" w:name="_Toc187018751"/>
      <w:r>
        <w:lastRenderedPageBreak/>
        <w:t>Project Features</w:t>
      </w:r>
      <w:bookmarkEnd w:id="13"/>
    </w:p>
    <w:p w14:paraId="66AC8935" w14:textId="77777777" w:rsidR="00F411E2" w:rsidRDefault="00F411E2" w:rsidP="00F411E2"/>
    <w:p w14:paraId="3FEEFCC6" w14:textId="194A536B" w:rsidR="00F411E2" w:rsidRDefault="4D10D3A2" w:rsidP="005B156C">
      <w:pPr>
        <w:spacing w:line="480" w:lineRule="auto"/>
      </w:pPr>
      <w:r>
        <w:t xml:space="preserve">The purpose of my capstone project is to have a complete, fully set-up </w:t>
      </w:r>
      <w:r w:rsidR="6C3BFFFD">
        <w:t xml:space="preserve">2 Server infrastructure consisting of Server 1 being the C2 Server hosting the botnet and Server 2 being the testing infrastructure that I use to practice botnet attacks. </w:t>
      </w:r>
      <w:r w:rsidR="3E2161E8">
        <w:t>Both servers will be using Windows Server 2022 as the main OS, and I will create the n</w:t>
      </w:r>
      <w:r w:rsidR="52827E43">
        <w:t>ecessary</w:t>
      </w:r>
      <w:r w:rsidR="3E2161E8">
        <w:t xml:space="preserve"> </w:t>
      </w:r>
      <w:r w:rsidR="005B156C">
        <w:t>VMs</w:t>
      </w:r>
      <w:r w:rsidR="3E2161E8">
        <w:t xml:space="preserve"> I need for this project.</w:t>
      </w:r>
    </w:p>
    <w:p w14:paraId="40BCA49E" w14:textId="7715E46E" w:rsidR="6C3BFFFD" w:rsidRDefault="6C3BFFFD" w:rsidP="005B156C">
      <w:pPr>
        <w:spacing w:line="480" w:lineRule="auto"/>
      </w:pPr>
      <w:r>
        <w:t xml:space="preserve">I will be using the Neumont Student Server Room to create my infrastructure using the switches provided and 2 Dell PowerEdge Blades. </w:t>
      </w:r>
    </w:p>
    <w:p w14:paraId="5CB29D54" w14:textId="1D5E7ACE" w:rsidR="6C3BFFFD" w:rsidRDefault="6C3BFFFD" w:rsidP="005B156C">
      <w:pPr>
        <w:spacing w:line="480" w:lineRule="auto"/>
      </w:pPr>
      <w:r>
        <w:t xml:space="preserve">I will be using OpenVPN to work on this project from home with a remote connection. </w:t>
      </w:r>
    </w:p>
    <w:p w14:paraId="1447BA61" w14:textId="22F8EE54" w:rsidR="6C3BFFFD" w:rsidRDefault="6C3BFFFD" w:rsidP="005B156C">
      <w:pPr>
        <w:spacing w:line="480" w:lineRule="auto"/>
      </w:pPr>
      <w:r>
        <w:t xml:space="preserve">To ensure </w:t>
      </w:r>
      <w:r w:rsidR="005B156C">
        <w:t xml:space="preserve">the </w:t>
      </w:r>
      <w:r>
        <w:t>safety of this botnet not affecting the server room I will be</w:t>
      </w:r>
      <w:r w:rsidR="005B156C">
        <w:t>gin</w:t>
      </w:r>
      <w:r>
        <w:t xml:space="preserve"> with a fully isolated </w:t>
      </w:r>
      <w:r w:rsidR="2B40D821">
        <w:t>virtual</w:t>
      </w:r>
      <w:r>
        <w:t xml:space="preserve"> network and then move over to a physical LAN consisting of a private subnet completely isolated from the internet to </w:t>
      </w:r>
      <w:r w:rsidR="004FB3FA">
        <w:t xml:space="preserve">ensure the attack doesn’t affect other systems. </w:t>
      </w:r>
    </w:p>
    <w:p w14:paraId="42A11F23" w14:textId="0C448EF2" w:rsidR="00F411E2" w:rsidRDefault="00F411E2" w:rsidP="00BB2827">
      <w:pPr>
        <w:pStyle w:val="SectionTitle"/>
        <w:spacing w:line="480" w:lineRule="auto"/>
      </w:pPr>
      <w:bookmarkStart w:id="14" w:name="_Toc187018752"/>
      <w:r>
        <w:lastRenderedPageBreak/>
        <w:t>Project Phase Breakdown</w:t>
      </w:r>
      <w:bookmarkEnd w:id="14"/>
    </w:p>
    <w:p w14:paraId="3D34D729" w14:textId="7B39A65F" w:rsidR="00F411E2" w:rsidRDefault="7E41FF32" w:rsidP="00BB2827">
      <w:pPr>
        <w:spacing w:line="480" w:lineRule="auto"/>
        <w:rPr>
          <w:rFonts w:asciiTheme="majorHAnsi" w:eastAsiaTheme="majorEastAsia" w:hAnsiTheme="majorHAnsi" w:cstheme="majorBidi"/>
          <w:b/>
          <w:bCs/>
        </w:rPr>
      </w:pPr>
      <w:r w:rsidRPr="078FA22A">
        <w:rPr>
          <w:rFonts w:asciiTheme="majorHAnsi" w:eastAsiaTheme="majorEastAsia" w:hAnsiTheme="majorHAnsi" w:cstheme="majorBidi"/>
          <w:b/>
          <w:bCs/>
        </w:rPr>
        <w:t>Preparation and Creation Phase:</w:t>
      </w:r>
    </w:p>
    <w:p w14:paraId="47E10DE7" w14:textId="0B005B31" w:rsidR="00F411E2" w:rsidRDefault="7E41FF32" w:rsidP="00BB2827">
      <w:pPr>
        <w:spacing w:line="480" w:lineRule="auto"/>
        <w:rPr>
          <w:rFonts w:asciiTheme="majorHAnsi" w:eastAsiaTheme="majorEastAsia" w:hAnsiTheme="majorHAnsi" w:cstheme="majorBidi"/>
          <w:b/>
          <w:bCs/>
        </w:rPr>
      </w:pPr>
      <w:r w:rsidRPr="078FA22A">
        <w:rPr>
          <w:rFonts w:asciiTheme="majorHAnsi" w:eastAsiaTheme="majorEastAsia" w:hAnsiTheme="majorHAnsi" w:cstheme="majorBidi"/>
          <w:b/>
          <w:bCs/>
        </w:rPr>
        <w:t xml:space="preserve">Necessary Research </w:t>
      </w:r>
    </w:p>
    <w:p w14:paraId="1215F28E" w14:textId="409BFE34" w:rsidR="00F411E2" w:rsidRDefault="7E41FF32" w:rsidP="00BB2827">
      <w:pPr>
        <w:pStyle w:val="ListParagraph"/>
        <w:numPr>
          <w:ilvl w:val="0"/>
          <w:numId w:val="6"/>
        </w:numPr>
        <w:spacing w:line="480" w:lineRule="auto"/>
        <w:rPr>
          <w:rFonts w:asciiTheme="majorHAnsi" w:eastAsiaTheme="majorEastAsia" w:hAnsiTheme="majorHAnsi" w:cstheme="majorBidi"/>
        </w:rPr>
      </w:pPr>
      <w:r w:rsidRPr="078FA22A">
        <w:rPr>
          <w:rFonts w:asciiTheme="majorHAnsi" w:eastAsiaTheme="majorEastAsia" w:hAnsiTheme="majorHAnsi" w:cstheme="majorBidi"/>
        </w:rPr>
        <w:t xml:space="preserve">Before I can begin creating any servers or </w:t>
      </w:r>
      <w:r w:rsidR="00BB2827" w:rsidRPr="078FA22A">
        <w:rPr>
          <w:rFonts w:asciiTheme="majorHAnsi" w:eastAsiaTheme="majorEastAsia" w:hAnsiTheme="majorHAnsi" w:cstheme="majorBidi"/>
        </w:rPr>
        <w:t>infrastructure,</w:t>
      </w:r>
      <w:r w:rsidRPr="078FA22A">
        <w:rPr>
          <w:rFonts w:asciiTheme="majorHAnsi" w:eastAsiaTheme="majorEastAsia" w:hAnsiTheme="majorHAnsi" w:cstheme="majorBidi"/>
        </w:rPr>
        <w:t xml:space="preserve"> I </w:t>
      </w:r>
      <w:proofErr w:type="gramStart"/>
      <w:r w:rsidRPr="078FA22A">
        <w:rPr>
          <w:rFonts w:asciiTheme="majorHAnsi" w:eastAsiaTheme="majorEastAsia" w:hAnsiTheme="majorHAnsi" w:cstheme="majorBidi"/>
        </w:rPr>
        <w:t>have to</w:t>
      </w:r>
      <w:proofErr w:type="gramEnd"/>
      <w:r w:rsidRPr="078FA22A">
        <w:rPr>
          <w:rFonts w:asciiTheme="majorHAnsi" w:eastAsiaTheme="majorEastAsia" w:hAnsiTheme="majorHAnsi" w:cstheme="majorBidi"/>
        </w:rPr>
        <w:t xml:space="preserve"> know what I’m doing which is why I will begin </w:t>
      </w:r>
      <w:r w:rsidR="00BB2827">
        <w:rPr>
          <w:rFonts w:asciiTheme="majorHAnsi" w:eastAsiaTheme="majorEastAsia" w:hAnsiTheme="majorHAnsi" w:cstheme="majorBidi"/>
        </w:rPr>
        <w:t>by</w:t>
      </w:r>
      <w:r w:rsidR="05FC6FFC" w:rsidRPr="078FA22A">
        <w:rPr>
          <w:rFonts w:asciiTheme="majorHAnsi" w:eastAsiaTheme="majorEastAsia" w:hAnsiTheme="majorHAnsi" w:cstheme="majorBidi"/>
        </w:rPr>
        <w:t xml:space="preserve"> watching any helpful videos I can find and reading any documentation available on BYOB (the botnet I plan on using), Splunk, Snort, Wireshark, OSS</w:t>
      </w:r>
      <w:r w:rsidR="6207B83C" w:rsidRPr="078FA22A">
        <w:rPr>
          <w:rFonts w:asciiTheme="majorHAnsi" w:eastAsiaTheme="majorEastAsia" w:hAnsiTheme="majorHAnsi" w:cstheme="majorBidi"/>
        </w:rPr>
        <w:t xml:space="preserve">EC, and PFsense. I do plan on skimming research on Windows Server 2022, Hyper-V, </w:t>
      </w:r>
      <w:r w:rsidR="4E54EDCD" w:rsidRPr="078FA22A">
        <w:rPr>
          <w:rFonts w:asciiTheme="majorHAnsi" w:eastAsiaTheme="majorEastAsia" w:hAnsiTheme="majorHAnsi" w:cstheme="majorBidi"/>
        </w:rPr>
        <w:t xml:space="preserve">and Rocky Linux; since I have used these before I won’t use up too much time on researching </w:t>
      </w:r>
      <w:r w:rsidR="00BB2827" w:rsidRPr="078FA22A">
        <w:rPr>
          <w:rFonts w:asciiTheme="majorHAnsi" w:eastAsiaTheme="majorEastAsia" w:hAnsiTheme="majorHAnsi" w:cstheme="majorBidi"/>
        </w:rPr>
        <w:t>these,</w:t>
      </w:r>
      <w:r w:rsidR="4E54EDCD" w:rsidRPr="078FA22A">
        <w:rPr>
          <w:rFonts w:asciiTheme="majorHAnsi" w:eastAsiaTheme="majorEastAsia" w:hAnsiTheme="majorHAnsi" w:cstheme="majorBidi"/>
        </w:rPr>
        <w:t xml:space="preserve"> but I will do some research on things they offer that I might’ve not used in the past just to</w:t>
      </w:r>
      <w:r w:rsidR="17C92D93" w:rsidRPr="078FA22A">
        <w:rPr>
          <w:rFonts w:asciiTheme="majorHAnsi" w:eastAsiaTheme="majorEastAsia" w:hAnsiTheme="majorHAnsi" w:cstheme="majorBidi"/>
        </w:rPr>
        <w:t xml:space="preserve"> refresh my mind on these technologies.</w:t>
      </w:r>
    </w:p>
    <w:p w14:paraId="7044B1FD" w14:textId="69349746" w:rsidR="00F411E2" w:rsidRDefault="50F591B6" w:rsidP="00BB2827">
      <w:pPr>
        <w:pStyle w:val="ListParagraph"/>
        <w:numPr>
          <w:ilvl w:val="0"/>
          <w:numId w:val="6"/>
        </w:numPr>
        <w:spacing w:line="480" w:lineRule="auto"/>
      </w:pPr>
      <w:r>
        <w:t xml:space="preserve">My </w:t>
      </w:r>
      <w:r w:rsidRPr="078FA22A">
        <w:rPr>
          <w:b/>
          <w:bCs/>
        </w:rPr>
        <w:t>Deliverable</w:t>
      </w:r>
      <w:r>
        <w:t xml:space="preserve"> for this phase will be a documentation of research I conducted during this phase. I plan on uploading all my findings on </w:t>
      </w:r>
      <w:bookmarkStart w:id="15" w:name="_Int_QllgHKL9"/>
      <w:r>
        <w:t>my</w:t>
      </w:r>
      <w:bookmarkEnd w:id="15"/>
      <w:r>
        <w:t xml:space="preserve"> </w:t>
      </w:r>
      <w:hyperlink r:id="rId15">
        <w:r w:rsidR="00BB2827" w:rsidRPr="078FA22A">
          <w:rPr>
            <w:rStyle w:val="Hyperlink"/>
          </w:rPr>
          <w:t>GitHub</w:t>
        </w:r>
        <w:r w:rsidRPr="078FA22A">
          <w:rPr>
            <w:rStyle w:val="Hyperlink"/>
          </w:rPr>
          <w:t xml:space="preserve"> Page</w:t>
        </w:r>
      </w:hyperlink>
      <w:r>
        <w:t xml:space="preserve">. </w:t>
      </w:r>
    </w:p>
    <w:p w14:paraId="7B97F81A" w14:textId="4D7DF0DB" w:rsidR="1766B1EA" w:rsidRDefault="1766B1EA" w:rsidP="00BB2827">
      <w:pPr>
        <w:pStyle w:val="ListParagraph"/>
        <w:numPr>
          <w:ilvl w:val="0"/>
          <w:numId w:val="6"/>
        </w:numPr>
        <w:spacing w:line="480" w:lineRule="auto"/>
      </w:pPr>
      <w:r>
        <w:t>During this phase</w:t>
      </w:r>
      <w:r w:rsidR="5E4BA8A2">
        <w:t>,</w:t>
      </w:r>
      <w:r>
        <w:t xml:space="preserve"> I also plan on creating a diagram of the infrastructure that I plan on creating for this project. This diagram will serve as a </w:t>
      </w:r>
      <w:r w:rsidR="28DB09E3">
        <w:t>blueprint,</w:t>
      </w:r>
      <w:r>
        <w:t xml:space="preserve"> and I will use it as a comparison to see the contras</w:t>
      </w:r>
      <w:r w:rsidR="1C87084F">
        <w:t xml:space="preserve">t between </w:t>
      </w:r>
      <w:r w:rsidR="44C9D765">
        <w:t>the</w:t>
      </w:r>
      <w:r w:rsidR="1C87084F">
        <w:t xml:space="preserve"> beginning of this project and the final product.</w:t>
      </w:r>
    </w:p>
    <w:p w14:paraId="13EF3E0C" w14:textId="507016F3" w:rsidR="60B2FE08" w:rsidRDefault="60B2FE08" w:rsidP="00BB2827">
      <w:pPr>
        <w:spacing w:line="480" w:lineRule="auto"/>
        <w:ind w:left="720"/>
        <w:rPr>
          <w:rFonts w:asciiTheme="majorHAnsi" w:eastAsiaTheme="majorEastAsia" w:hAnsiTheme="majorHAnsi" w:cstheme="majorBidi"/>
          <w:b/>
          <w:bCs/>
        </w:rPr>
      </w:pPr>
      <w:r w:rsidRPr="078FA22A">
        <w:rPr>
          <w:rFonts w:asciiTheme="majorHAnsi" w:eastAsiaTheme="majorEastAsia" w:hAnsiTheme="majorHAnsi" w:cstheme="majorBidi"/>
          <w:b/>
          <w:bCs/>
        </w:rPr>
        <w:t>Creation of Infrastructure</w:t>
      </w:r>
    </w:p>
    <w:p w14:paraId="63BAA316" w14:textId="41FC929A" w:rsidR="60B2FE08" w:rsidRDefault="60B2FE08" w:rsidP="00BB2827">
      <w:pPr>
        <w:pStyle w:val="ListParagraph"/>
        <w:numPr>
          <w:ilvl w:val="0"/>
          <w:numId w:val="5"/>
        </w:numPr>
        <w:spacing w:line="480" w:lineRule="auto"/>
        <w:rPr>
          <w:rFonts w:asciiTheme="majorHAnsi" w:eastAsiaTheme="majorEastAsia" w:hAnsiTheme="majorHAnsi" w:cstheme="majorBidi"/>
        </w:rPr>
      </w:pPr>
      <w:r w:rsidRPr="078FA22A">
        <w:rPr>
          <w:rFonts w:asciiTheme="majorHAnsi" w:eastAsiaTheme="majorEastAsia" w:hAnsiTheme="majorHAnsi" w:cstheme="majorBidi"/>
        </w:rPr>
        <w:t>Using the research, I gathered and the diagram I created from the previous phase, this phase will focus on beginning the creation of the project.</w:t>
      </w:r>
      <w:r w:rsidR="5E3E5063" w:rsidRPr="078FA22A">
        <w:rPr>
          <w:rFonts w:asciiTheme="majorHAnsi" w:eastAsiaTheme="majorEastAsia" w:hAnsiTheme="majorHAnsi" w:cstheme="majorBidi"/>
        </w:rPr>
        <w:t xml:space="preserve"> Using two Dell PowerEdge Blades from the Student Server Room, I will begin by </w:t>
      </w:r>
      <w:r w:rsidR="2F0E52F2" w:rsidRPr="078FA22A">
        <w:rPr>
          <w:rFonts w:asciiTheme="majorHAnsi" w:eastAsiaTheme="majorEastAsia" w:hAnsiTheme="majorHAnsi" w:cstheme="majorBidi"/>
        </w:rPr>
        <w:t xml:space="preserve">loading both servers with Windows Server 2022. One server will be used to host the C2 Server, the botnet, and the dummy machines to use as bots. The second server will host a </w:t>
      </w:r>
      <w:r w:rsidR="29659B1C" w:rsidRPr="078FA22A">
        <w:rPr>
          <w:rFonts w:asciiTheme="majorHAnsi" w:eastAsiaTheme="majorEastAsia" w:hAnsiTheme="majorHAnsi" w:cstheme="majorBidi"/>
        </w:rPr>
        <w:t>W</w:t>
      </w:r>
      <w:r w:rsidR="2F0E52F2" w:rsidRPr="078FA22A">
        <w:rPr>
          <w:rFonts w:asciiTheme="majorHAnsi" w:eastAsiaTheme="majorEastAsia" w:hAnsiTheme="majorHAnsi" w:cstheme="majorBidi"/>
        </w:rPr>
        <w:t>indows IIS Web</w:t>
      </w:r>
      <w:r w:rsidR="5A0B18EA" w:rsidRPr="078FA22A">
        <w:rPr>
          <w:rFonts w:asciiTheme="majorHAnsi" w:eastAsiaTheme="majorEastAsia" w:hAnsiTheme="majorHAnsi" w:cstheme="majorBidi"/>
        </w:rPr>
        <w:t xml:space="preserve"> Server, A Rock Linux VM that hosts a Web Server, </w:t>
      </w:r>
      <w:r w:rsidR="5CB1F272" w:rsidRPr="078FA22A">
        <w:rPr>
          <w:rFonts w:asciiTheme="majorHAnsi" w:eastAsiaTheme="majorEastAsia" w:hAnsiTheme="majorHAnsi" w:cstheme="majorBidi"/>
        </w:rPr>
        <w:t xml:space="preserve">A PFSense VM, </w:t>
      </w:r>
      <w:r w:rsidR="0C0A5EBA" w:rsidRPr="078FA22A">
        <w:rPr>
          <w:rFonts w:asciiTheme="majorHAnsi" w:eastAsiaTheme="majorEastAsia" w:hAnsiTheme="majorHAnsi" w:cstheme="majorBidi"/>
        </w:rPr>
        <w:t>and a Kali Linux VM.</w:t>
      </w:r>
      <w:r w:rsidR="49EABBA6" w:rsidRPr="078FA22A">
        <w:rPr>
          <w:rFonts w:asciiTheme="majorHAnsi" w:eastAsiaTheme="majorEastAsia" w:hAnsiTheme="majorHAnsi" w:cstheme="majorBidi"/>
        </w:rPr>
        <w:t xml:space="preserve"> I will also use this time to create and document the network I will use for this project</w:t>
      </w:r>
      <w:r w:rsidR="12D365F6" w:rsidRPr="078FA22A">
        <w:rPr>
          <w:rFonts w:asciiTheme="majorHAnsi" w:eastAsiaTheme="majorEastAsia" w:hAnsiTheme="majorHAnsi" w:cstheme="majorBidi"/>
        </w:rPr>
        <w:t xml:space="preserve">, starting with the virtual network </w:t>
      </w:r>
      <w:r w:rsidR="00C615AF">
        <w:rPr>
          <w:rFonts w:asciiTheme="majorHAnsi" w:eastAsiaTheme="majorEastAsia" w:hAnsiTheme="majorHAnsi" w:cstheme="majorBidi"/>
        </w:rPr>
        <w:t xml:space="preserve">and </w:t>
      </w:r>
      <w:r w:rsidR="12D365F6" w:rsidRPr="078FA22A">
        <w:rPr>
          <w:rFonts w:asciiTheme="majorHAnsi" w:eastAsiaTheme="majorEastAsia" w:hAnsiTheme="majorHAnsi" w:cstheme="majorBidi"/>
        </w:rPr>
        <w:t>then switching over to the physical LAN network</w:t>
      </w:r>
      <w:r w:rsidR="49EABBA6" w:rsidRPr="078FA22A">
        <w:rPr>
          <w:rFonts w:asciiTheme="majorHAnsi" w:eastAsiaTheme="majorEastAsia" w:hAnsiTheme="majorHAnsi" w:cstheme="majorBidi"/>
        </w:rPr>
        <w:t xml:space="preserve">. </w:t>
      </w:r>
    </w:p>
    <w:p w14:paraId="4CC611F3" w14:textId="7FEB88E2" w:rsidR="05450AA6" w:rsidRDefault="05450AA6" w:rsidP="00BB2827">
      <w:pPr>
        <w:spacing w:line="480" w:lineRule="auto"/>
        <w:jc w:val="center"/>
        <w:rPr>
          <w:rFonts w:asciiTheme="majorHAnsi" w:eastAsiaTheme="majorEastAsia" w:hAnsiTheme="majorHAnsi" w:cstheme="majorBidi"/>
          <w:b/>
          <w:bCs/>
        </w:rPr>
      </w:pPr>
      <w:r w:rsidRPr="078FA22A">
        <w:rPr>
          <w:rFonts w:asciiTheme="majorHAnsi" w:eastAsiaTheme="majorEastAsia" w:hAnsiTheme="majorHAnsi" w:cstheme="majorBidi"/>
          <w:b/>
          <w:bCs/>
        </w:rPr>
        <w:t>Project Phase Breakdown (Cont.)</w:t>
      </w:r>
    </w:p>
    <w:p w14:paraId="12E332B1" w14:textId="6E42413E" w:rsidR="30040160" w:rsidRDefault="30040160" w:rsidP="00BB2827">
      <w:pPr>
        <w:spacing w:line="480" w:lineRule="auto"/>
        <w:rPr>
          <w:rFonts w:asciiTheme="majorHAnsi" w:eastAsiaTheme="majorEastAsia" w:hAnsiTheme="majorHAnsi" w:cstheme="majorBidi"/>
          <w:b/>
          <w:bCs/>
        </w:rPr>
      </w:pPr>
      <w:r w:rsidRPr="078FA22A">
        <w:rPr>
          <w:rFonts w:asciiTheme="majorHAnsi" w:eastAsiaTheme="majorEastAsia" w:hAnsiTheme="majorHAnsi" w:cstheme="majorBidi"/>
          <w:b/>
          <w:bCs/>
        </w:rPr>
        <w:t>Testing Phase</w:t>
      </w:r>
      <w:r w:rsidR="736AA15B" w:rsidRPr="078FA22A">
        <w:rPr>
          <w:rFonts w:asciiTheme="majorHAnsi" w:eastAsiaTheme="majorEastAsia" w:hAnsiTheme="majorHAnsi" w:cstheme="majorBidi"/>
          <w:b/>
          <w:bCs/>
        </w:rPr>
        <w:t>:</w:t>
      </w:r>
    </w:p>
    <w:p w14:paraId="431D6329" w14:textId="7F47F785" w:rsidR="736AA15B" w:rsidRDefault="736AA15B" w:rsidP="00BB2827">
      <w:pPr>
        <w:spacing w:line="480" w:lineRule="auto"/>
        <w:rPr>
          <w:rFonts w:asciiTheme="majorHAnsi" w:eastAsiaTheme="majorEastAsia" w:hAnsiTheme="majorHAnsi" w:cstheme="majorBidi"/>
          <w:b/>
          <w:bCs/>
        </w:rPr>
      </w:pPr>
      <w:r w:rsidRPr="078FA22A">
        <w:rPr>
          <w:rFonts w:asciiTheme="majorHAnsi" w:eastAsiaTheme="majorEastAsia" w:hAnsiTheme="majorHAnsi" w:cstheme="majorBidi"/>
          <w:b/>
          <w:bCs/>
        </w:rPr>
        <w:lastRenderedPageBreak/>
        <w:t xml:space="preserve">First </w:t>
      </w:r>
      <w:r w:rsidR="5B0CB050" w:rsidRPr="078FA22A">
        <w:rPr>
          <w:rFonts w:asciiTheme="majorHAnsi" w:eastAsiaTheme="majorEastAsia" w:hAnsiTheme="majorHAnsi" w:cstheme="majorBidi"/>
          <w:b/>
          <w:bCs/>
        </w:rPr>
        <w:t>Attack</w:t>
      </w:r>
      <w:r w:rsidRPr="078FA22A">
        <w:rPr>
          <w:rFonts w:asciiTheme="majorHAnsi" w:eastAsiaTheme="majorEastAsia" w:hAnsiTheme="majorHAnsi" w:cstheme="majorBidi"/>
          <w:b/>
          <w:bCs/>
        </w:rPr>
        <w:t>:</w:t>
      </w:r>
    </w:p>
    <w:p w14:paraId="12078612" w14:textId="576C82C8" w:rsidR="736AA15B" w:rsidRDefault="736AA15B" w:rsidP="00BB2827">
      <w:pPr>
        <w:pStyle w:val="ListParagraph"/>
        <w:numPr>
          <w:ilvl w:val="0"/>
          <w:numId w:val="4"/>
        </w:numPr>
        <w:spacing w:line="480" w:lineRule="auto"/>
        <w:rPr>
          <w:rFonts w:asciiTheme="majorHAnsi" w:eastAsiaTheme="majorEastAsia" w:hAnsiTheme="majorHAnsi" w:cstheme="majorBidi"/>
        </w:rPr>
      </w:pPr>
      <w:r w:rsidRPr="078FA22A">
        <w:rPr>
          <w:rFonts w:asciiTheme="majorHAnsi" w:eastAsiaTheme="majorEastAsia" w:hAnsiTheme="majorHAnsi" w:cstheme="majorBidi"/>
        </w:rPr>
        <w:t xml:space="preserve">Once I complete the creation of the infrastructure and ensure all systems can communicate with each other I will begin testing the Botnet. During this </w:t>
      </w:r>
      <w:r w:rsidR="2758BA28" w:rsidRPr="078FA22A">
        <w:rPr>
          <w:rFonts w:asciiTheme="majorHAnsi" w:eastAsiaTheme="majorEastAsia" w:hAnsiTheme="majorHAnsi" w:cstheme="majorBidi"/>
        </w:rPr>
        <w:t>time,</w:t>
      </w:r>
      <w:r w:rsidRPr="078FA22A">
        <w:rPr>
          <w:rFonts w:asciiTheme="majorHAnsi" w:eastAsiaTheme="majorEastAsia" w:hAnsiTheme="majorHAnsi" w:cstheme="majorBidi"/>
        </w:rPr>
        <w:t xml:space="preserve"> I will </w:t>
      </w:r>
      <w:r w:rsidR="5A204511" w:rsidRPr="078FA22A">
        <w:rPr>
          <w:rFonts w:asciiTheme="majorHAnsi" w:eastAsiaTheme="majorEastAsia" w:hAnsiTheme="majorHAnsi" w:cstheme="majorBidi"/>
        </w:rPr>
        <w:t>troubleshoot</w:t>
      </w:r>
      <w:r w:rsidRPr="078FA22A">
        <w:rPr>
          <w:rFonts w:asciiTheme="majorHAnsi" w:eastAsiaTheme="majorEastAsia" w:hAnsiTheme="majorHAnsi" w:cstheme="majorBidi"/>
        </w:rPr>
        <w:t xml:space="preserve"> any issues that </w:t>
      </w:r>
      <w:r w:rsidR="09FEEDB5" w:rsidRPr="078FA22A">
        <w:rPr>
          <w:rFonts w:asciiTheme="majorHAnsi" w:eastAsiaTheme="majorEastAsia" w:hAnsiTheme="majorHAnsi" w:cstheme="majorBidi"/>
        </w:rPr>
        <w:t>arise</w:t>
      </w:r>
      <w:r w:rsidR="7A8A80BF" w:rsidRPr="078FA22A">
        <w:rPr>
          <w:rFonts w:asciiTheme="majorHAnsi" w:eastAsiaTheme="majorEastAsia" w:hAnsiTheme="majorHAnsi" w:cstheme="majorBidi"/>
        </w:rPr>
        <w:t>,</w:t>
      </w:r>
      <w:r w:rsidR="09FEEDB5" w:rsidRPr="078FA22A">
        <w:rPr>
          <w:rFonts w:asciiTheme="majorHAnsi" w:eastAsiaTheme="majorEastAsia" w:hAnsiTheme="majorHAnsi" w:cstheme="majorBidi"/>
        </w:rPr>
        <w:t xml:space="preserve"> </w:t>
      </w:r>
      <w:r w:rsidR="4BE9FB4A" w:rsidRPr="078FA22A">
        <w:rPr>
          <w:rFonts w:asciiTheme="majorHAnsi" w:eastAsiaTheme="majorEastAsia" w:hAnsiTheme="majorHAnsi" w:cstheme="majorBidi"/>
        </w:rPr>
        <w:t>document all network data transmitted</w:t>
      </w:r>
      <w:r w:rsidR="02C97FFE" w:rsidRPr="078FA22A">
        <w:rPr>
          <w:rFonts w:asciiTheme="majorHAnsi" w:eastAsiaTheme="majorEastAsia" w:hAnsiTheme="majorHAnsi" w:cstheme="majorBidi"/>
        </w:rPr>
        <w:t>,</w:t>
      </w:r>
      <w:r w:rsidR="4BE9FB4A" w:rsidRPr="078FA22A">
        <w:rPr>
          <w:rFonts w:asciiTheme="majorHAnsi" w:eastAsiaTheme="majorEastAsia" w:hAnsiTheme="majorHAnsi" w:cstheme="majorBidi"/>
        </w:rPr>
        <w:t xml:space="preserve"> and document how to use the botnet.</w:t>
      </w:r>
      <w:r w:rsidR="68B8B3BA" w:rsidRPr="078FA22A">
        <w:rPr>
          <w:rFonts w:asciiTheme="majorHAnsi" w:eastAsiaTheme="majorEastAsia" w:hAnsiTheme="majorHAnsi" w:cstheme="majorBidi"/>
        </w:rPr>
        <w:t xml:space="preserve"> I will also record the first successful usage of the bot for my presentation to compare it to the second attack.</w:t>
      </w:r>
      <w:r>
        <w:tab/>
      </w:r>
    </w:p>
    <w:p w14:paraId="610C39EC" w14:textId="3E4BBB8D" w:rsidR="149E97A5" w:rsidRDefault="149E97A5" w:rsidP="00BB2827">
      <w:pPr>
        <w:pStyle w:val="ListParagraph"/>
        <w:numPr>
          <w:ilvl w:val="0"/>
          <w:numId w:val="4"/>
        </w:numPr>
        <w:spacing w:line="480" w:lineRule="auto"/>
        <w:rPr>
          <w:rFonts w:asciiTheme="majorHAnsi" w:eastAsiaTheme="majorEastAsia" w:hAnsiTheme="majorHAnsi" w:cstheme="majorBidi"/>
        </w:rPr>
      </w:pPr>
      <w:r w:rsidRPr="078FA22A">
        <w:rPr>
          <w:rFonts w:asciiTheme="majorHAnsi" w:eastAsiaTheme="majorEastAsia" w:hAnsiTheme="majorHAnsi" w:cstheme="majorBidi"/>
        </w:rPr>
        <w:t xml:space="preserve">After a successful attack I will document how long it took for the botnet to disable the systems and the services they run. </w:t>
      </w:r>
    </w:p>
    <w:p w14:paraId="5EE01244" w14:textId="37985F19" w:rsidR="16A2DF34" w:rsidRDefault="16A2DF34" w:rsidP="00BB2827">
      <w:pPr>
        <w:spacing w:line="480" w:lineRule="auto"/>
        <w:ind w:left="720"/>
        <w:rPr>
          <w:rFonts w:asciiTheme="majorHAnsi" w:eastAsiaTheme="majorEastAsia" w:hAnsiTheme="majorHAnsi" w:cstheme="majorBidi"/>
          <w:b/>
          <w:bCs/>
        </w:rPr>
      </w:pPr>
      <w:r w:rsidRPr="078FA22A">
        <w:rPr>
          <w:rFonts w:asciiTheme="majorHAnsi" w:eastAsiaTheme="majorEastAsia" w:hAnsiTheme="majorHAnsi" w:cstheme="majorBidi"/>
          <w:b/>
          <w:bCs/>
        </w:rPr>
        <w:t>Second Attack:</w:t>
      </w:r>
    </w:p>
    <w:p w14:paraId="5ECD9D0D" w14:textId="2BB999A7" w:rsidR="16A2DF34" w:rsidRDefault="16A2DF34" w:rsidP="00BB2827">
      <w:pPr>
        <w:pStyle w:val="ListParagraph"/>
        <w:numPr>
          <w:ilvl w:val="0"/>
          <w:numId w:val="3"/>
        </w:numPr>
        <w:spacing w:line="480" w:lineRule="auto"/>
        <w:rPr>
          <w:rFonts w:asciiTheme="majorHAnsi" w:eastAsiaTheme="majorEastAsia" w:hAnsiTheme="majorHAnsi" w:cstheme="majorBidi"/>
        </w:rPr>
      </w:pPr>
      <w:r w:rsidRPr="078FA22A">
        <w:rPr>
          <w:rFonts w:asciiTheme="majorHAnsi" w:eastAsiaTheme="majorEastAsia" w:hAnsiTheme="majorHAnsi" w:cstheme="majorBidi"/>
        </w:rPr>
        <w:t>After the first successful attack I will immediately be</w:t>
      </w:r>
      <w:r w:rsidR="00BB2827">
        <w:rPr>
          <w:rFonts w:asciiTheme="majorHAnsi" w:eastAsiaTheme="majorEastAsia" w:hAnsiTheme="majorHAnsi" w:cstheme="majorBidi"/>
        </w:rPr>
        <w:t>gin</w:t>
      </w:r>
      <w:r w:rsidRPr="078FA22A">
        <w:rPr>
          <w:rFonts w:asciiTheme="majorHAnsi" w:eastAsiaTheme="majorEastAsia" w:hAnsiTheme="majorHAnsi" w:cstheme="majorBidi"/>
        </w:rPr>
        <w:t xml:space="preserve"> restoring the servers that were affected by the attack</w:t>
      </w:r>
      <w:r w:rsidR="0A7EDF94" w:rsidRPr="078FA22A">
        <w:rPr>
          <w:rFonts w:asciiTheme="majorHAnsi" w:eastAsiaTheme="majorEastAsia" w:hAnsiTheme="majorHAnsi" w:cstheme="majorBidi"/>
        </w:rPr>
        <w:t xml:space="preserve"> and document the restoration</w:t>
      </w:r>
      <w:r w:rsidRPr="078FA22A">
        <w:rPr>
          <w:rFonts w:asciiTheme="majorHAnsi" w:eastAsiaTheme="majorEastAsia" w:hAnsiTheme="majorHAnsi" w:cstheme="majorBidi"/>
        </w:rPr>
        <w:t>, document the data that was transmitted during the attack</w:t>
      </w:r>
      <w:r w:rsidR="00BB2827">
        <w:rPr>
          <w:rFonts w:asciiTheme="majorHAnsi" w:eastAsiaTheme="majorEastAsia" w:hAnsiTheme="majorHAnsi" w:cstheme="majorBidi"/>
        </w:rPr>
        <w:t>,</w:t>
      </w:r>
      <w:r w:rsidRPr="078FA22A">
        <w:rPr>
          <w:rFonts w:asciiTheme="majorHAnsi" w:eastAsiaTheme="majorEastAsia" w:hAnsiTheme="majorHAnsi" w:cstheme="majorBidi"/>
        </w:rPr>
        <w:t xml:space="preserve"> and review how it was used to see what I can learn from it for the defense phase. </w:t>
      </w:r>
    </w:p>
    <w:p w14:paraId="32C0812A" w14:textId="7013F951" w:rsidR="3111CB20" w:rsidRDefault="3111CB20" w:rsidP="00BB2827">
      <w:pPr>
        <w:pStyle w:val="ListParagraph"/>
        <w:numPr>
          <w:ilvl w:val="0"/>
          <w:numId w:val="3"/>
        </w:numPr>
        <w:spacing w:line="480" w:lineRule="auto"/>
        <w:rPr>
          <w:rFonts w:asciiTheme="majorHAnsi" w:eastAsiaTheme="majorEastAsia" w:hAnsiTheme="majorHAnsi" w:cstheme="majorBidi"/>
        </w:rPr>
      </w:pPr>
      <w:r w:rsidRPr="078FA22A">
        <w:rPr>
          <w:rFonts w:asciiTheme="majorHAnsi" w:eastAsiaTheme="majorEastAsia" w:hAnsiTheme="majorHAnsi" w:cstheme="majorBidi"/>
        </w:rPr>
        <w:t xml:space="preserve">Once I feel I have reviewed all information presented to me from the first attack I will begin implementing defenses based on what I’ve learned. </w:t>
      </w:r>
      <w:r w:rsidR="7D7391DC" w:rsidRPr="078FA22A">
        <w:rPr>
          <w:rFonts w:asciiTheme="majorHAnsi" w:eastAsiaTheme="majorEastAsia" w:hAnsiTheme="majorHAnsi" w:cstheme="majorBidi"/>
        </w:rPr>
        <w:t xml:space="preserve">This time will also be used to handle all troubleshooting that </w:t>
      </w:r>
      <w:r w:rsidR="317295D2" w:rsidRPr="078FA22A">
        <w:rPr>
          <w:rFonts w:asciiTheme="majorHAnsi" w:eastAsiaTheme="majorEastAsia" w:hAnsiTheme="majorHAnsi" w:cstheme="majorBidi"/>
        </w:rPr>
        <w:t>may have</w:t>
      </w:r>
      <w:r w:rsidR="7D7391DC" w:rsidRPr="078FA22A">
        <w:rPr>
          <w:rFonts w:asciiTheme="majorHAnsi" w:eastAsiaTheme="majorEastAsia" w:hAnsiTheme="majorHAnsi" w:cstheme="majorBidi"/>
        </w:rPr>
        <w:t xml:space="preserve"> arisen from this point.</w:t>
      </w:r>
    </w:p>
    <w:p w14:paraId="094BCF93" w14:textId="4C0BDBF9" w:rsidR="1422CA4D" w:rsidRDefault="1422CA4D" w:rsidP="00BB2827">
      <w:pPr>
        <w:pStyle w:val="ListParagraph"/>
        <w:numPr>
          <w:ilvl w:val="0"/>
          <w:numId w:val="3"/>
        </w:numPr>
        <w:spacing w:line="480" w:lineRule="auto"/>
        <w:rPr>
          <w:rFonts w:asciiTheme="majorHAnsi" w:eastAsiaTheme="majorEastAsia" w:hAnsiTheme="majorHAnsi" w:cstheme="majorBidi"/>
        </w:rPr>
      </w:pPr>
      <w:r w:rsidRPr="078FA22A">
        <w:rPr>
          <w:rFonts w:asciiTheme="majorHAnsi" w:eastAsiaTheme="majorEastAsia" w:hAnsiTheme="majorHAnsi" w:cstheme="majorBidi"/>
        </w:rPr>
        <w:t>After all defense tools have been implemented, I will begin a second round of testing/attacking using the botnet. I will also record this round to compare it with the first round.</w:t>
      </w:r>
      <w:r w:rsidR="6DE3557C" w:rsidRPr="078FA22A">
        <w:rPr>
          <w:rFonts w:asciiTheme="majorHAnsi" w:eastAsiaTheme="majorEastAsia" w:hAnsiTheme="majorHAnsi" w:cstheme="majorBidi"/>
        </w:rPr>
        <w:t xml:space="preserve"> All network data captured will be documented. </w:t>
      </w:r>
      <w:r>
        <w:tab/>
      </w:r>
    </w:p>
    <w:p w14:paraId="47022136" w14:textId="69C56F0D" w:rsidR="078FA22A" w:rsidRDefault="078FA22A" w:rsidP="00BB2827">
      <w:pPr>
        <w:spacing w:line="480" w:lineRule="auto"/>
      </w:pPr>
    </w:p>
    <w:p w14:paraId="04204AD5" w14:textId="7B43B5D1" w:rsidR="078FA22A" w:rsidRDefault="078FA22A" w:rsidP="00BB2827">
      <w:pPr>
        <w:spacing w:line="480" w:lineRule="auto"/>
      </w:pPr>
    </w:p>
    <w:p w14:paraId="3A6612DB" w14:textId="66B8022D" w:rsidR="078FA22A" w:rsidRDefault="078FA22A" w:rsidP="00BB2827">
      <w:pPr>
        <w:spacing w:line="480" w:lineRule="auto"/>
      </w:pPr>
    </w:p>
    <w:p w14:paraId="4ECEB16D" w14:textId="7FEB88E2" w:rsidR="1A6F3772" w:rsidRDefault="1A6F3772" w:rsidP="00BB2827">
      <w:pPr>
        <w:spacing w:line="480" w:lineRule="auto"/>
        <w:jc w:val="center"/>
        <w:rPr>
          <w:rFonts w:asciiTheme="majorHAnsi" w:eastAsiaTheme="majorEastAsia" w:hAnsiTheme="majorHAnsi" w:cstheme="majorBidi"/>
          <w:b/>
          <w:bCs/>
        </w:rPr>
      </w:pPr>
      <w:r w:rsidRPr="078FA22A">
        <w:rPr>
          <w:rFonts w:asciiTheme="majorHAnsi" w:eastAsiaTheme="majorEastAsia" w:hAnsiTheme="majorHAnsi" w:cstheme="majorBidi"/>
          <w:b/>
          <w:bCs/>
        </w:rPr>
        <w:t>Project Phase Breakdown (Cont.)</w:t>
      </w:r>
    </w:p>
    <w:p w14:paraId="2AC3C74A" w14:textId="7C435917" w:rsidR="078FA22A" w:rsidRDefault="078FA22A" w:rsidP="00BB2827">
      <w:pPr>
        <w:spacing w:line="480" w:lineRule="auto"/>
        <w:jc w:val="center"/>
      </w:pPr>
    </w:p>
    <w:p w14:paraId="7A9D116B" w14:textId="1CE433C6" w:rsidR="51E34257" w:rsidRDefault="51E34257" w:rsidP="00BB2827">
      <w:pPr>
        <w:spacing w:line="480" w:lineRule="auto"/>
      </w:pPr>
      <w:r w:rsidRPr="078FA22A">
        <w:rPr>
          <w:b/>
          <w:bCs/>
        </w:rPr>
        <w:lastRenderedPageBreak/>
        <w:t>Final Phase:</w:t>
      </w:r>
    </w:p>
    <w:p w14:paraId="4FB8DD4B" w14:textId="156DC771" w:rsidR="51E34257" w:rsidRDefault="51E34257" w:rsidP="00BB2827">
      <w:pPr>
        <w:pStyle w:val="ListParagraph"/>
        <w:numPr>
          <w:ilvl w:val="0"/>
          <w:numId w:val="2"/>
        </w:numPr>
        <w:spacing w:line="480" w:lineRule="auto"/>
        <w:rPr>
          <w:b/>
          <w:bCs/>
        </w:rPr>
      </w:pPr>
      <w:r>
        <w:t xml:space="preserve">This phase </w:t>
      </w:r>
      <w:r w:rsidR="6636D722">
        <w:t>includes</w:t>
      </w:r>
      <w:r>
        <w:t xml:space="preserve"> a potential third round of testing depending on how long it takes me to get there and testing of new tools that Kali Linux pr</w:t>
      </w:r>
      <w:r w:rsidR="2D3E17BC">
        <w:t xml:space="preserve">ovides that I did not include on the main list. </w:t>
      </w:r>
    </w:p>
    <w:p w14:paraId="10038DA7" w14:textId="7FBD5E92" w:rsidR="782C7EC7" w:rsidRDefault="782C7EC7" w:rsidP="00BB2827">
      <w:pPr>
        <w:pStyle w:val="ListParagraph"/>
        <w:numPr>
          <w:ilvl w:val="0"/>
          <w:numId w:val="2"/>
        </w:numPr>
        <w:spacing w:line="480" w:lineRule="auto"/>
        <w:rPr>
          <w:b/>
          <w:bCs/>
        </w:rPr>
      </w:pPr>
      <w:r>
        <w:t xml:space="preserve">Additionally, I will use this phase to create a final documentation serving as a review of everything I have documented and learned throughout this project, highlighting what went right and wrong, and will be used to compare the </w:t>
      </w:r>
      <w:r w:rsidR="3DD10394">
        <w:t>first diagrams with the final diagram.</w:t>
      </w:r>
    </w:p>
    <w:p w14:paraId="61BA11FC" w14:textId="002E8D7C" w:rsidR="3DD10394" w:rsidRDefault="3DD10394" w:rsidP="00BB2827">
      <w:pPr>
        <w:pStyle w:val="ListParagraph"/>
        <w:numPr>
          <w:ilvl w:val="0"/>
          <w:numId w:val="2"/>
        </w:numPr>
        <w:spacing w:line="480" w:lineRule="auto"/>
      </w:pPr>
      <w:r>
        <w:t xml:space="preserve">The final part of this project will be to create the final presentation, this will also be where I decide to attempt a live </w:t>
      </w:r>
      <w:r w:rsidR="4A4C1D59">
        <w:t>demonstration</w:t>
      </w:r>
      <w:r>
        <w:t xml:space="preserve"> of the project or opt to use the </w:t>
      </w:r>
      <w:r w:rsidR="26FE2556">
        <w:t>videos,</w:t>
      </w:r>
      <w:r>
        <w:t xml:space="preserve"> I recorded in the previous steps depending on </w:t>
      </w:r>
      <w:r w:rsidR="39CADF53">
        <w:t>whether</w:t>
      </w:r>
      <w:r>
        <w:t xml:space="preserve"> the project works after the t</w:t>
      </w:r>
      <w:r w:rsidR="603E016C">
        <w:t xml:space="preserve">wo, potentially three attacks. </w:t>
      </w:r>
      <w:r w:rsidR="50AB82E9">
        <w:t xml:space="preserve">I will create a loose script that I will practice for the presentation and prepare for possible questions. </w:t>
      </w:r>
    </w:p>
    <w:p w14:paraId="2B7413B0" w14:textId="41BE9798" w:rsidR="00F411E2" w:rsidRDefault="00F411E2" w:rsidP="00F411E2">
      <w:pPr>
        <w:pStyle w:val="SectionTitle"/>
      </w:pPr>
      <w:bookmarkStart w:id="16" w:name="_Toc187018753"/>
      <w:r>
        <w:lastRenderedPageBreak/>
        <w:t>Project Deliverables</w:t>
      </w:r>
      <w:bookmarkEnd w:id="16"/>
    </w:p>
    <w:p w14:paraId="3EA15623" w14:textId="3623A945" w:rsidR="00F411E2" w:rsidRDefault="422F7341" w:rsidP="078FA22A">
      <w:pPr>
        <w:rPr>
          <w:rFonts w:asciiTheme="majorHAnsi" w:eastAsiaTheme="majorEastAsia" w:hAnsiTheme="majorHAnsi" w:cstheme="majorBidi"/>
          <w:b/>
          <w:bCs/>
        </w:rPr>
      </w:pPr>
      <w:r w:rsidRPr="078FA22A">
        <w:rPr>
          <w:rFonts w:asciiTheme="majorHAnsi" w:eastAsiaTheme="majorEastAsia" w:hAnsiTheme="majorHAnsi" w:cstheme="majorBidi"/>
          <w:b/>
          <w:bCs/>
        </w:rPr>
        <w:t>Project Outcomes:</w:t>
      </w:r>
    </w:p>
    <w:p w14:paraId="01FA7BD5" w14:textId="32F4299E" w:rsidR="422F7341" w:rsidRDefault="422F7341" w:rsidP="078FA22A">
      <w:pPr>
        <w:ind w:left="720"/>
        <w:rPr>
          <w:rFonts w:asciiTheme="majorHAnsi" w:eastAsiaTheme="majorEastAsia" w:hAnsiTheme="majorHAnsi" w:cstheme="majorBidi"/>
          <w:b/>
          <w:bCs/>
        </w:rPr>
      </w:pPr>
      <w:r w:rsidRPr="078FA22A">
        <w:rPr>
          <w:rFonts w:asciiTheme="majorHAnsi" w:eastAsiaTheme="majorEastAsia" w:hAnsiTheme="majorHAnsi" w:cstheme="majorBidi"/>
          <w:b/>
          <w:bCs/>
        </w:rPr>
        <w:t>Server 1:</w:t>
      </w:r>
    </w:p>
    <w:p w14:paraId="1E5CA22B" w14:textId="2E2D1EA9" w:rsidR="422F7341" w:rsidRDefault="422F7341" w:rsidP="00BB2827">
      <w:pPr>
        <w:spacing w:line="480" w:lineRule="auto"/>
        <w:ind w:left="1440"/>
        <w:rPr>
          <w:rFonts w:asciiTheme="majorHAnsi" w:eastAsiaTheme="majorEastAsia" w:hAnsiTheme="majorHAnsi" w:cstheme="majorBidi"/>
          <w:b/>
          <w:bCs/>
        </w:rPr>
      </w:pPr>
      <w:r w:rsidRPr="078FA22A">
        <w:rPr>
          <w:rFonts w:asciiTheme="majorHAnsi" w:eastAsiaTheme="majorEastAsia" w:hAnsiTheme="majorHAnsi" w:cstheme="majorBidi"/>
        </w:rPr>
        <w:t xml:space="preserve">By the end of this project the first machine will serve </w:t>
      </w:r>
      <w:r w:rsidR="6F5E211D" w:rsidRPr="078FA22A">
        <w:rPr>
          <w:rFonts w:asciiTheme="majorHAnsi" w:eastAsiaTheme="majorEastAsia" w:hAnsiTheme="majorHAnsi" w:cstheme="majorBidi"/>
        </w:rPr>
        <w:t>to have</w:t>
      </w:r>
      <w:r w:rsidRPr="078FA22A">
        <w:rPr>
          <w:rFonts w:asciiTheme="majorHAnsi" w:eastAsiaTheme="majorEastAsia" w:hAnsiTheme="majorHAnsi" w:cstheme="majorBidi"/>
        </w:rPr>
        <w:t xml:space="preserve"> a fully functional C2 server</w:t>
      </w:r>
      <w:r w:rsidR="37A2232D" w:rsidRPr="078FA22A">
        <w:rPr>
          <w:rFonts w:asciiTheme="majorHAnsi" w:eastAsiaTheme="majorEastAsia" w:hAnsiTheme="majorHAnsi" w:cstheme="majorBidi"/>
        </w:rPr>
        <w:t xml:space="preserve">, hosted with Windows Server 2022, </w:t>
      </w:r>
      <w:r w:rsidRPr="078FA22A">
        <w:rPr>
          <w:rFonts w:asciiTheme="majorHAnsi" w:eastAsiaTheme="majorEastAsia" w:hAnsiTheme="majorHAnsi" w:cstheme="majorBidi"/>
        </w:rPr>
        <w:t>with an operational botnet that can attack the second machine without causing any damage out</w:t>
      </w:r>
      <w:r w:rsidR="407CADA1" w:rsidRPr="078FA22A">
        <w:rPr>
          <w:rFonts w:asciiTheme="majorHAnsi" w:eastAsiaTheme="majorEastAsia" w:hAnsiTheme="majorHAnsi" w:cstheme="majorBidi"/>
        </w:rPr>
        <w:t>side of the private LAN I set up.</w:t>
      </w:r>
    </w:p>
    <w:p w14:paraId="752D9FAC" w14:textId="7D3CEB71" w:rsidR="407CADA1" w:rsidRDefault="407CADA1" w:rsidP="00BB2827">
      <w:pPr>
        <w:spacing w:line="480" w:lineRule="auto"/>
        <w:ind w:left="1440"/>
        <w:rPr>
          <w:rFonts w:asciiTheme="majorHAnsi" w:eastAsiaTheme="majorEastAsia" w:hAnsiTheme="majorHAnsi" w:cstheme="majorBidi"/>
          <w:b/>
          <w:bCs/>
        </w:rPr>
      </w:pPr>
      <w:r w:rsidRPr="078FA22A">
        <w:rPr>
          <w:rFonts w:asciiTheme="majorHAnsi" w:eastAsiaTheme="majorEastAsia" w:hAnsiTheme="majorHAnsi" w:cstheme="majorBidi"/>
          <w:b/>
          <w:bCs/>
        </w:rPr>
        <w:t>Server 2:</w:t>
      </w:r>
    </w:p>
    <w:p w14:paraId="70AED5E2" w14:textId="4FB30ABB" w:rsidR="40DAFF97" w:rsidRDefault="40DAFF97" w:rsidP="00BB2827">
      <w:pPr>
        <w:spacing w:line="480" w:lineRule="auto"/>
        <w:ind w:left="1440"/>
        <w:rPr>
          <w:rFonts w:asciiTheme="majorHAnsi" w:eastAsiaTheme="majorEastAsia" w:hAnsiTheme="majorHAnsi" w:cstheme="majorBidi"/>
        </w:rPr>
      </w:pPr>
      <w:r w:rsidRPr="078FA22A">
        <w:rPr>
          <w:rFonts w:asciiTheme="majorHAnsi" w:eastAsiaTheme="majorEastAsia" w:hAnsiTheme="majorHAnsi" w:cstheme="majorBidi"/>
        </w:rPr>
        <w:t>By the end of this project</w:t>
      </w:r>
      <w:r w:rsidR="500B2E5D" w:rsidRPr="078FA22A">
        <w:rPr>
          <w:rFonts w:asciiTheme="majorHAnsi" w:eastAsiaTheme="majorEastAsia" w:hAnsiTheme="majorHAnsi" w:cstheme="majorBidi"/>
        </w:rPr>
        <w:t>,</w:t>
      </w:r>
      <w:r w:rsidRPr="078FA22A">
        <w:rPr>
          <w:rFonts w:asciiTheme="majorHAnsi" w:eastAsiaTheme="majorEastAsia" w:hAnsiTheme="majorHAnsi" w:cstheme="majorBidi"/>
        </w:rPr>
        <w:t xml:space="preserve"> the second machine will </w:t>
      </w:r>
      <w:r w:rsidR="703A79CA" w:rsidRPr="078FA22A">
        <w:rPr>
          <w:rFonts w:asciiTheme="majorHAnsi" w:eastAsiaTheme="majorEastAsia" w:hAnsiTheme="majorHAnsi" w:cstheme="majorBidi"/>
        </w:rPr>
        <w:t xml:space="preserve">be </w:t>
      </w:r>
      <w:r w:rsidR="6E9DCDB9" w:rsidRPr="078FA22A">
        <w:rPr>
          <w:rFonts w:asciiTheme="majorHAnsi" w:eastAsiaTheme="majorEastAsia" w:hAnsiTheme="majorHAnsi" w:cstheme="majorBidi"/>
        </w:rPr>
        <w:t>running</w:t>
      </w:r>
      <w:r w:rsidR="703A79CA" w:rsidRPr="078FA22A">
        <w:rPr>
          <w:rFonts w:asciiTheme="majorHAnsi" w:eastAsiaTheme="majorEastAsia" w:hAnsiTheme="majorHAnsi" w:cstheme="majorBidi"/>
        </w:rPr>
        <w:t xml:space="preserve"> </w:t>
      </w:r>
      <w:r w:rsidR="005B156C">
        <w:rPr>
          <w:rFonts w:asciiTheme="majorHAnsi" w:eastAsiaTheme="majorEastAsia" w:hAnsiTheme="majorHAnsi" w:cstheme="majorBidi"/>
        </w:rPr>
        <w:t>Windows Server 2022, running a web server using IIS, and running 3 VMs consisting of PFSense, Kali Linux, and Rocky Linux, with an additional web server running off Rocky Linux. This machine will be properly defended using information learned from the attacks of the first machine,</w:t>
      </w:r>
      <w:r w:rsidR="692BCD94" w:rsidRPr="078FA22A">
        <w:rPr>
          <w:rFonts w:asciiTheme="majorHAnsi" w:eastAsiaTheme="majorEastAsia" w:hAnsiTheme="majorHAnsi" w:cstheme="majorBidi"/>
        </w:rPr>
        <w:t xml:space="preserve"> using PFsense as a fi</w:t>
      </w:r>
      <w:r w:rsidR="5F0D260A" w:rsidRPr="078FA22A">
        <w:rPr>
          <w:rFonts w:asciiTheme="majorHAnsi" w:eastAsiaTheme="majorEastAsia" w:hAnsiTheme="majorHAnsi" w:cstheme="majorBidi"/>
        </w:rPr>
        <w:t>rewall, OSSEC or Splunk as the SIEM</w:t>
      </w:r>
      <w:r w:rsidR="4EB1408A" w:rsidRPr="078FA22A">
        <w:rPr>
          <w:rFonts w:asciiTheme="majorHAnsi" w:eastAsiaTheme="majorEastAsia" w:hAnsiTheme="majorHAnsi" w:cstheme="majorBidi"/>
        </w:rPr>
        <w:t>, Snort</w:t>
      </w:r>
      <w:r w:rsidR="48AABDC9" w:rsidRPr="078FA22A">
        <w:rPr>
          <w:rFonts w:asciiTheme="majorHAnsi" w:eastAsiaTheme="majorEastAsia" w:hAnsiTheme="majorHAnsi" w:cstheme="majorBidi"/>
        </w:rPr>
        <w:t>, and Wireshark.</w:t>
      </w:r>
    </w:p>
    <w:p w14:paraId="25CBF81E" w14:textId="3FC17C43" w:rsidR="1F3ADE32" w:rsidRDefault="1F3ADE32" w:rsidP="00BB2827">
      <w:pPr>
        <w:spacing w:line="480" w:lineRule="auto"/>
        <w:ind w:left="1440"/>
        <w:rPr>
          <w:rFonts w:asciiTheme="majorHAnsi" w:eastAsiaTheme="majorEastAsia" w:hAnsiTheme="majorHAnsi" w:cstheme="majorBidi"/>
          <w:b/>
          <w:bCs/>
        </w:rPr>
      </w:pPr>
      <w:r w:rsidRPr="078FA22A">
        <w:rPr>
          <w:rFonts w:asciiTheme="majorHAnsi" w:eastAsiaTheme="majorEastAsia" w:hAnsiTheme="majorHAnsi" w:cstheme="majorBidi"/>
          <w:b/>
          <w:bCs/>
        </w:rPr>
        <w:t>Documentation:</w:t>
      </w:r>
    </w:p>
    <w:p w14:paraId="00DC1B9E" w14:textId="6BFB7898" w:rsidR="468B72E8" w:rsidRDefault="468B72E8" w:rsidP="00BB2827">
      <w:pPr>
        <w:spacing w:line="480" w:lineRule="auto"/>
        <w:ind w:left="1440"/>
        <w:rPr>
          <w:rFonts w:asciiTheme="majorHAnsi" w:eastAsiaTheme="majorEastAsia" w:hAnsiTheme="majorHAnsi" w:cstheme="majorBidi"/>
        </w:rPr>
      </w:pPr>
      <w:r w:rsidRPr="078FA22A">
        <w:rPr>
          <w:rFonts w:asciiTheme="majorHAnsi" w:eastAsiaTheme="majorEastAsia" w:hAnsiTheme="majorHAnsi" w:cstheme="majorBidi"/>
        </w:rPr>
        <w:t>I plan on creating extensive documentation throughout this whole process to record my findings</w:t>
      </w:r>
      <w:r w:rsidR="7B3CCABC" w:rsidRPr="078FA22A">
        <w:rPr>
          <w:rFonts w:asciiTheme="majorHAnsi" w:eastAsiaTheme="majorEastAsia" w:hAnsiTheme="majorHAnsi" w:cstheme="majorBidi"/>
        </w:rPr>
        <w:t xml:space="preserve"> on each </w:t>
      </w:r>
      <w:r w:rsidR="472F95B7" w:rsidRPr="078FA22A">
        <w:rPr>
          <w:rFonts w:asciiTheme="majorHAnsi" w:eastAsiaTheme="majorEastAsia" w:hAnsiTheme="majorHAnsi" w:cstheme="majorBidi"/>
        </w:rPr>
        <w:t xml:space="preserve">aspect and </w:t>
      </w:r>
      <w:r w:rsidR="005B156C">
        <w:rPr>
          <w:rFonts w:asciiTheme="majorHAnsi" w:eastAsiaTheme="majorEastAsia" w:hAnsiTheme="majorHAnsi" w:cstheme="majorBidi"/>
        </w:rPr>
        <w:t>create</w:t>
      </w:r>
      <w:r w:rsidR="472F95B7" w:rsidRPr="078FA22A">
        <w:rPr>
          <w:rFonts w:asciiTheme="majorHAnsi" w:eastAsiaTheme="majorEastAsia" w:hAnsiTheme="majorHAnsi" w:cstheme="majorBidi"/>
        </w:rPr>
        <w:t xml:space="preserve"> a review of the project at the end</w:t>
      </w:r>
      <w:r w:rsidR="7B3CCABC" w:rsidRPr="078FA22A">
        <w:rPr>
          <w:rFonts w:asciiTheme="majorHAnsi" w:eastAsiaTheme="majorEastAsia" w:hAnsiTheme="majorHAnsi" w:cstheme="majorBidi"/>
        </w:rPr>
        <w:t xml:space="preserve"> at the end</w:t>
      </w:r>
      <w:r w:rsidRPr="078FA22A">
        <w:rPr>
          <w:rFonts w:asciiTheme="majorHAnsi" w:eastAsiaTheme="majorEastAsia" w:hAnsiTheme="majorHAnsi" w:cstheme="majorBidi"/>
        </w:rPr>
        <w:t xml:space="preserve">, record what I have learned, record </w:t>
      </w:r>
      <w:r w:rsidR="515BE07A" w:rsidRPr="078FA22A">
        <w:rPr>
          <w:rFonts w:asciiTheme="majorHAnsi" w:eastAsiaTheme="majorEastAsia" w:hAnsiTheme="majorHAnsi" w:cstheme="majorBidi"/>
        </w:rPr>
        <w:t>comparisons</w:t>
      </w:r>
      <w:r w:rsidRPr="078FA22A">
        <w:rPr>
          <w:rFonts w:asciiTheme="majorHAnsi" w:eastAsiaTheme="majorEastAsia" w:hAnsiTheme="majorHAnsi" w:cstheme="majorBidi"/>
        </w:rPr>
        <w:t xml:space="preserve"> from the beginning</w:t>
      </w:r>
      <w:r w:rsidR="50A30D20" w:rsidRPr="078FA22A">
        <w:rPr>
          <w:rFonts w:asciiTheme="majorHAnsi" w:eastAsiaTheme="majorEastAsia" w:hAnsiTheme="majorHAnsi" w:cstheme="majorBidi"/>
        </w:rPr>
        <w:t xml:space="preserve"> of the project to the final product</w:t>
      </w:r>
      <w:r w:rsidR="00BB2827">
        <w:rPr>
          <w:rFonts w:asciiTheme="majorHAnsi" w:eastAsiaTheme="majorEastAsia" w:hAnsiTheme="majorHAnsi" w:cstheme="majorBidi"/>
        </w:rPr>
        <w:t>,</w:t>
      </w:r>
      <w:r w:rsidR="50A30D20" w:rsidRPr="078FA22A">
        <w:rPr>
          <w:rFonts w:asciiTheme="majorHAnsi" w:eastAsiaTheme="majorEastAsia" w:hAnsiTheme="majorHAnsi" w:cstheme="majorBidi"/>
        </w:rPr>
        <w:t xml:space="preserve"> and upload all my findings to </w:t>
      </w:r>
      <w:r w:rsidR="63DFAC44" w:rsidRPr="078FA22A">
        <w:rPr>
          <w:rFonts w:asciiTheme="majorHAnsi" w:eastAsiaTheme="majorEastAsia" w:hAnsiTheme="majorHAnsi" w:cstheme="majorBidi"/>
        </w:rPr>
        <w:t>my</w:t>
      </w:r>
      <w:r w:rsidR="50A30D20" w:rsidRPr="078FA22A">
        <w:rPr>
          <w:rFonts w:asciiTheme="majorHAnsi" w:eastAsiaTheme="majorEastAsia" w:hAnsiTheme="majorHAnsi" w:cstheme="majorBidi"/>
        </w:rPr>
        <w:t xml:space="preserve"> </w:t>
      </w:r>
      <w:hyperlink r:id="rId16">
        <w:r w:rsidR="50A30D20" w:rsidRPr="078FA22A">
          <w:rPr>
            <w:rStyle w:val="Hyperlink"/>
            <w:rFonts w:asciiTheme="majorHAnsi" w:eastAsiaTheme="majorEastAsia" w:hAnsiTheme="majorHAnsi" w:cstheme="majorBidi"/>
          </w:rPr>
          <w:t>Git</w:t>
        </w:r>
        <w:r w:rsidR="00C615AF">
          <w:rPr>
            <w:rStyle w:val="Hyperlink"/>
            <w:rFonts w:asciiTheme="majorHAnsi" w:eastAsiaTheme="majorEastAsia" w:hAnsiTheme="majorHAnsi" w:cstheme="majorBidi"/>
          </w:rPr>
          <w:t>H</w:t>
        </w:r>
        <w:r w:rsidR="50A30D20" w:rsidRPr="078FA22A">
          <w:rPr>
            <w:rStyle w:val="Hyperlink"/>
            <w:rFonts w:asciiTheme="majorHAnsi" w:eastAsiaTheme="majorEastAsia" w:hAnsiTheme="majorHAnsi" w:cstheme="majorBidi"/>
          </w:rPr>
          <w:t>ub.</w:t>
        </w:r>
      </w:hyperlink>
      <w:r w:rsidR="50A30D20" w:rsidRPr="078FA22A">
        <w:rPr>
          <w:rFonts w:asciiTheme="majorHAnsi" w:eastAsiaTheme="majorEastAsia" w:hAnsiTheme="majorHAnsi" w:cstheme="majorBidi"/>
        </w:rPr>
        <w:t xml:space="preserve"> </w:t>
      </w:r>
      <w:r w:rsidR="608320D4" w:rsidRPr="078FA22A">
        <w:rPr>
          <w:rFonts w:asciiTheme="majorHAnsi" w:eastAsiaTheme="majorEastAsia" w:hAnsiTheme="majorHAnsi" w:cstheme="majorBidi"/>
        </w:rPr>
        <w:t xml:space="preserve">This documentation will also include all </w:t>
      </w:r>
      <w:r w:rsidR="2E4DAF96" w:rsidRPr="078FA22A">
        <w:rPr>
          <w:rFonts w:asciiTheme="majorHAnsi" w:eastAsiaTheme="majorEastAsia" w:hAnsiTheme="majorHAnsi" w:cstheme="majorBidi"/>
        </w:rPr>
        <w:t>the diagrams I created at the beginning to build this proje</w:t>
      </w:r>
      <w:r w:rsidR="135EA312" w:rsidRPr="078FA22A">
        <w:rPr>
          <w:rFonts w:asciiTheme="majorHAnsi" w:eastAsiaTheme="majorEastAsia" w:hAnsiTheme="majorHAnsi" w:cstheme="majorBidi"/>
        </w:rPr>
        <w:t>ct</w:t>
      </w:r>
      <w:r w:rsidR="608320D4" w:rsidRPr="078FA22A">
        <w:rPr>
          <w:rFonts w:asciiTheme="majorHAnsi" w:eastAsiaTheme="majorEastAsia" w:hAnsiTheme="majorHAnsi" w:cstheme="majorBidi"/>
        </w:rPr>
        <w:t xml:space="preserve"> </w:t>
      </w:r>
      <w:r w:rsidR="5B338618" w:rsidRPr="078FA22A">
        <w:rPr>
          <w:rFonts w:asciiTheme="majorHAnsi" w:eastAsiaTheme="majorEastAsia" w:hAnsiTheme="majorHAnsi" w:cstheme="majorBidi"/>
        </w:rPr>
        <w:t>I will create a f</w:t>
      </w:r>
      <w:r w:rsidR="608320D4" w:rsidRPr="078FA22A">
        <w:rPr>
          <w:rFonts w:asciiTheme="majorHAnsi" w:eastAsiaTheme="majorEastAsia" w:hAnsiTheme="majorHAnsi" w:cstheme="majorBidi"/>
        </w:rPr>
        <w:t xml:space="preserve">inal diagram of the </w:t>
      </w:r>
      <w:r w:rsidR="4AF0ADCD" w:rsidRPr="078FA22A">
        <w:rPr>
          <w:rFonts w:asciiTheme="majorHAnsi" w:eastAsiaTheme="majorEastAsia" w:hAnsiTheme="majorHAnsi" w:cstheme="majorBidi"/>
        </w:rPr>
        <w:t>existing diagram and compare</w:t>
      </w:r>
      <w:r w:rsidR="228730E8" w:rsidRPr="078FA22A">
        <w:rPr>
          <w:rFonts w:asciiTheme="majorHAnsi" w:eastAsiaTheme="majorEastAsia" w:hAnsiTheme="majorHAnsi" w:cstheme="majorBidi"/>
        </w:rPr>
        <w:t xml:space="preserve"> it. Finally, I will create a detailed set-up guide that is intended to serve as a </w:t>
      </w:r>
      <w:r w:rsidR="2BEBA2A1" w:rsidRPr="078FA22A">
        <w:rPr>
          <w:rFonts w:asciiTheme="majorHAnsi" w:eastAsiaTheme="majorEastAsia" w:hAnsiTheme="majorHAnsi" w:cstheme="majorBidi"/>
        </w:rPr>
        <w:t>low-along</w:t>
      </w:r>
      <w:r w:rsidR="4AF0ADCD" w:rsidRPr="078FA22A">
        <w:rPr>
          <w:rFonts w:asciiTheme="majorHAnsi" w:eastAsiaTheme="majorEastAsia" w:hAnsiTheme="majorHAnsi" w:cstheme="majorBidi"/>
        </w:rPr>
        <w:t xml:space="preserve"> if anyone wishes to recreate this</w:t>
      </w:r>
      <w:r w:rsidR="563EBF8D" w:rsidRPr="078FA22A">
        <w:rPr>
          <w:rFonts w:asciiTheme="majorHAnsi" w:eastAsiaTheme="majorEastAsia" w:hAnsiTheme="majorHAnsi" w:cstheme="majorBidi"/>
        </w:rPr>
        <w:t xml:space="preserve"> project.</w:t>
      </w:r>
    </w:p>
    <w:p w14:paraId="14834AD8" w14:textId="0BDB0DE0" w:rsidR="00F411E2" w:rsidRDefault="00F411E2" w:rsidP="005B156C">
      <w:pPr>
        <w:spacing w:line="480" w:lineRule="auto"/>
      </w:pPr>
      <w:r>
        <w:br w:type="page"/>
      </w:r>
    </w:p>
    <w:p w14:paraId="6DAFEFD6" w14:textId="20376978" w:rsidR="00F411E2" w:rsidRDefault="00F411E2" w:rsidP="00F411E2">
      <w:pPr>
        <w:pStyle w:val="SectionTitle"/>
      </w:pPr>
      <w:bookmarkStart w:id="17" w:name="_Toc187018754"/>
      <w:r>
        <w:lastRenderedPageBreak/>
        <w:t>Project Milestones</w:t>
      </w:r>
      <w:bookmarkEnd w:id="17"/>
    </w:p>
    <w:p w14:paraId="51347D58" w14:textId="64C84274" w:rsidR="00F411E2" w:rsidRDefault="6F1F3B07" w:rsidP="00BB2827">
      <w:pPr>
        <w:pStyle w:val="ListParagraph"/>
        <w:numPr>
          <w:ilvl w:val="0"/>
          <w:numId w:val="1"/>
        </w:numPr>
        <w:spacing w:line="480" w:lineRule="auto"/>
      </w:pPr>
      <w:r>
        <w:t xml:space="preserve">Begin documentation and conduct final research for the project and create </w:t>
      </w:r>
      <w:r w:rsidR="00BB2827">
        <w:t xml:space="preserve">a </w:t>
      </w:r>
      <w:r>
        <w:t>diagram for the creation of the project.</w:t>
      </w:r>
    </w:p>
    <w:p w14:paraId="3F87E70E" w14:textId="534F873C" w:rsidR="00F411E2" w:rsidRDefault="6F1F3B07" w:rsidP="00BB2827">
      <w:pPr>
        <w:pStyle w:val="ListParagraph"/>
        <w:numPr>
          <w:ilvl w:val="0"/>
          <w:numId w:val="1"/>
        </w:numPr>
        <w:spacing w:line="480" w:lineRule="auto"/>
      </w:pPr>
      <w:r>
        <w:t>Both servers are created, and Windows Server 2022 is installed and running properly on both</w:t>
      </w:r>
    </w:p>
    <w:p w14:paraId="70C3B942" w14:textId="2D5D84E6" w:rsidR="00F411E2" w:rsidRDefault="6F1F3B07" w:rsidP="00BB2827">
      <w:pPr>
        <w:pStyle w:val="ListParagraph"/>
        <w:numPr>
          <w:ilvl w:val="0"/>
          <w:numId w:val="1"/>
        </w:numPr>
        <w:spacing w:line="480" w:lineRule="auto"/>
      </w:pPr>
      <w:r>
        <w:t xml:space="preserve">The first server has C2 Server and Botnet up and running. The second Server has IIS Webserver created and Necessary VMs created. A fully isolated virtual network is created to conduct connectivity testing. </w:t>
      </w:r>
    </w:p>
    <w:p w14:paraId="73FFD0CA" w14:textId="6936964C" w:rsidR="00F411E2" w:rsidRDefault="716BC199" w:rsidP="00BB2827">
      <w:pPr>
        <w:pStyle w:val="ListParagraph"/>
        <w:numPr>
          <w:ilvl w:val="0"/>
          <w:numId w:val="1"/>
        </w:numPr>
        <w:spacing w:line="480" w:lineRule="auto"/>
      </w:pPr>
      <w:r>
        <w:t>The network is switched over to a physical LAN once the first server has been proven to be completely isolated from the internet. A private subnet with static IPs has been created.</w:t>
      </w:r>
    </w:p>
    <w:p w14:paraId="358B9F77" w14:textId="526C33FD" w:rsidR="00F411E2" w:rsidRDefault="716BC199" w:rsidP="00BB2827">
      <w:pPr>
        <w:pStyle w:val="ListParagraph"/>
        <w:numPr>
          <w:ilvl w:val="0"/>
          <w:numId w:val="1"/>
        </w:numPr>
        <w:spacing w:line="480" w:lineRule="auto"/>
      </w:pPr>
      <w:r>
        <w:t xml:space="preserve">Launch </w:t>
      </w:r>
      <w:r w:rsidR="00BB2827">
        <w:t xml:space="preserve">the </w:t>
      </w:r>
      <w:r>
        <w:t xml:space="preserve">first successful attack, documenting all data transmitted </w:t>
      </w:r>
      <w:r w:rsidR="3A7AFA05">
        <w:t>while also recording the attack</w:t>
      </w:r>
      <w:r>
        <w:t xml:space="preserve"> for demonstration. </w:t>
      </w:r>
    </w:p>
    <w:p w14:paraId="7A8A12BA" w14:textId="28C3E895" w:rsidR="00F411E2" w:rsidRDefault="08AB11BB" w:rsidP="00BB2827">
      <w:pPr>
        <w:pStyle w:val="ListParagraph"/>
        <w:numPr>
          <w:ilvl w:val="0"/>
          <w:numId w:val="1"/>
        </w:numPr>
        <w:spacing w:line="480" w:lineRule="auto"/>
      </w:pPr>
      <w:r>
        <w:t xml:space="preserve">Restore </w:t>
      </w:r>
      <w:r w:rsidR="00BB2827">
        <w:t xml:space="preserve">the </w:t>
      </w:r>
      <w:r>
        <w:t xml:space="preserve">effected server from </w:t>
      </w:r>
      <w:r w:rsidR="00BB2827">
        <w:t xml:space="preserve">the </w:t>
      </w:r>
      <w:r>
        <w:t xml:space="preserve">previous attack and begin creating necessary defenses for </w:t>
      </w:r>
      <w:r w:rsidR="00BB2827">
        <w:t xml:space="preserve">the </w:t>
      </w:r>
      <w:r>
        <w:t>next attack.</w:t>
      </w:r>
    </w:p>
    <w:p w14:paraId="77A11814" w14:textId="074D85B9" w:rsidR="00F411E2" w:rsidRDefault="08AB11BB" w:rsidP="00BB2827">
      <w:pPr>
        <w:pStyle w:val="ListParagraph"/>
        <w:numPr>
          <w:ilvl w:val="0"/>
          <w:numId w:val="1"/>
        </w:numPr>
        <w:spacing w:line="480" w:lineRule="auto"/>
      </w:pPr>
      <w:r>
        <w:t xml:space="preserve">Launch a second attack, recording this attack for demonstration and comparison. Document all data transmitted and differences between </w:t>
      </w:r>
      <w:r w:rsidR="00BB2827">
        <w:t xml:space="preserve">the </w:t>
      </w:r>
      <w:r>
        <w:t>first and second attack</w:t>
      </w:r>
      <w:r w:rsidR="2B2277C6">
        <w:t>s</w:t>
      </w:r>
      <w:r>
        <w:t xml:space="preserve">. </w:t>
      </w:r>
    </w:p>
    <w:p w14:paraId="69B628B8" w14:textId="461566D0" w:rsidR="00F411E2" w:rsidRDefault="12FCC7D4" w:rsidP="00BB2827">
      <w:pPr>
        <w:pStyle w:val="ListParagraph"/>
        <w:numPr>
          <w:ilvl w:val="0"/>
          <w:numId w:val="1"/>
        </w:numPr>
        <w:spacing w:line="480" w:lineRule="auto"/>
      </w:pPr>
      <w:r>
        <w:t>Create a final documentation serving as a review of everything I have documented and learned throughout this project.</w:t>
      </w:r>
    </w:p>
    <w:p w14:paraId="3806B672" w14:textId="1F1A12A3" w:rsidR="00F411E2" w:rsidRDefault="12FCC7D4" w:rsidP="00BB2827">
      <w:pPr>
        <w:pStyle w:val="ListParagraph"/>
        <w:numPr>
          <w:ilvl w:val="0"/>
          <w:numId w:val="1"/>
        </w:numPr>
        <w:spacing w:line="480" w:lineRule="auto"/>
      </w:pPr>
      <w:r>
        <w:t xml:space="preserve">Create a step-by-step guide on the project for anyone who wants to recreate it. </w:t>
      </w:r>
    </w:p>
    <w:p w14:paraId="3F400847" w14:textId="67416A35" w:rsidR="00F411E2" w:rsidRDefault="00F411E2" w:rsidP="078FA22A"/>
    <w:p w14:paraId="0E594523" w14:textId="2D11A35E" w:rsidR="00F411E2" w:rsidRDefault="00F411E2" w:rsidP="078FA22A"/>
    <w:p w14:paraId="45175FB3" w14:textId="2DB111BF" w:rsidR="00F411E2" w:rsidRDefault="00F411E2" w:rsidP="078FA22A"/>
    <w:p w14:paraId="7EC608EF" w14:textId="7DBDF3BC" w:rsidR="00F411E2" w:rsidRDefault="00F411E2" w:rsidP="078FA22A"/>
    <w:p w14:paraId="1F32FF32" w14:textId="54DF4E45" w:rsidR="00F411E2" w:rsidRDefault="00F411E2" w:rsidP="078FA22A"/>
    <w:p w14:paraId="083FE4DF" w14:textId="3DF9576C" w:rsidR="00F411E2" w:rsidRDefault="1B234844" w:rsidP="078FA22A">
      <w:pPr>
        <w:pStyle w:val="SectionTitle"/>
      </w:pPr>
      <w:bookmarkStart w:id="18" w:name="_Toc187018755"/>
      <w:r>
        <w:lastRenderedPageBreak/>
        <w:t>Project Timeline</w:t>
      </w:r>
      <w:r w:rsidR="0D5B0B65">
        <w:t xml:space="preserve"> and First </w:t>
      </w:r>
      <w:r w:rsidR="00BB2827">
        <w:t>Two-Week</w:t>
      </w:r>
      <w:r w:rsidR="0D5B0B65">
        <w:t xml:space="preserve"> Breakdown.</w:t>
      </w:r>
      <w:bookmarkEnd w:id="18"/>
    </w:p>
    <w:p w14:paraId="09935557" w14:textId="3D135E7A" w:rsidR="078FA22A" w:rsidRDefault="078FA22A" w:rsidP="078FA22A"/>
    <w:tbl>
      <w:tblPr>
        <w:tblStyle w:val="PlainTable5"/>
        <w:tblW w:w="0" w:type="auto"/>
        <w:tblLayout w:type="fixed"/>
        <w:tblLook w:val="06A0" w:firstRow="1" w:lastRow="0" w:firstColumn="1" w:lastColumn="0" w:noHBand="1" w:noVBand="1"/>
      </w:tblPr>
      <w:tblGrid>
        <w:gridCol w:w="3120"/>
        <w:gridCol w:w="3120"/>
        <w:gridCol w:w="3120"/>
      </w:tblGrid>
      <w:tr w:rsidR="078FA22A" w14:paraId="6B8DAE17" w14:textId="77777777" w:rsidTr="008311E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20" w:type="dxa"/>
          </w:tcPr>
          <w:p w14:paraId="41AFDA36" w14:textId="708F88E8" w:rsidR="1B234844" w:rsidRDefault="1B234844" w:rsidP="078FA22A">
            <w:r>
              <w:t>Week</w:t>
            </w:r>
          </w:p>
        </w:tc>
        <w:tc>
          <w:tcPr>
            <w:tcW w:w="3120" w:type="dxa"/>
          </w:tcPr>
          <w:p w14:paraId="10076C1C" w14:textId="594C72BC" w:rsidR="1B234844" w:rsidRDefault="1B234844" w:rsidP="078FA22A">
            <w:pPr>
              <w:cnfStyle w:val="100000000000" w:firstRow="1" w:lastRow="0" w:firstColumn="0" w:lastColumn="0" w:oddVBand="0" w:evenVBand="0" w:oddHBand="0" w:evenHBand="0" w:firstRowFirstColumn="0" w:firstRowLastColumn="0" w:lastRowFirstColumn="0" w:lastRowLastColumn="0"/>
            </w:pPr>
            <w:r>
              <w:t>Milestone</w:t>
            </w:r>
          </w:p>
        </w:tc>
        <w:tc>
          <w:tcPr>
            <w:tcW w:w="3120" w:type="dxa"/>
          </w:tcPr>
          <w:p w14:paraId="29C0D5F8" w14:textId="16B9110D" w:rsidR="1B234844" w:rsidRDefault="1B234844" w:rsidP="078FA22A">
            <w:pPr>
              <w:cnfStyle w:val="100000000000" w:firstRow="1" w:lastRow="0" w:firstColumn="0" w:lastColumn="0" w:oddVBand="0" w:evenVBand="0" w:oddHBand="0" w:evenHBand="0" w:firstRowFirstColumn="0" w:firstRowLastColumn="0" w:lastRowFirstColumn="0" w:lastRowLastColumn="0"/>
            </w:pPr>
            <w:r>
              <w:t>Estimated time to complete</w:t>
            </w:r>
          </w:p>
        </w:tc>
      </w:tr>
      <w:tr w:rsidR="078FA22A" w14:paraId="4C593EA2" w14:textId="77777777" w:rsidTr="008311EB">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158A0942" w14:textId="4E4D5F3F" w:rsidR="1B234844" w:rsidRDefault="1B234844" w:rsidP="078FA22A">
            <w:r>
              <w:t>1</w:t>
            </w:r>
          </w:p>
        </w:tc>
        <w:tc>
          <w:tcPr>
            <w:tcW w:w="3120" w:type="dxa"/>
          </w:tcPr>
          <w:p w14:paraId="3D38F396" w14:textId="1FFF4613" w:rsidR="1B234844" w:rsidRDefault="1B234844" w:rsidP="078FA22A">
            <w:pPr>
              <w:cnfStyle w:val="000000000000" w:firstRow="0" w:lastRow="0" w:firstColumn="0" w:lastColumn="0" w:oddVBand="0" w:evenVBand="0" w:oddHBand="0" w:evenHBand="0" w:firstRowFirstColumn="0" w:firstRowLastColumn="0" w:lastRowFirstColumn="0" w:lastRowLastColumn="0"/>
            </w:pPr>
            <w:r>
              <w:t>Necessary Research/ Creation of Documentation/Creating Diagrams</w:t>
            </w:r>
            <w:r w:rsidR="1E692B03">
              <w:t xml:space="preserve"> </w:t>
            </w:r>
          </w:p>
          <w:p w14:paraId="1ECFBB45" w14:textId="7BF7F232" w:rsidR="1E692B03" w:rsidRDefault="1E692B03" w:rsidP="078FA22A">
            <w:pPr>
              <w:cnfStyle w:val="000000000000" w:firstRow="0" w:lastRow="0" w:firstColumn="0" w:lastColumn="0" w:oddVBand="0" w:evenVBand="0" w:oddHBand="0" w:evenHBand="0" w:firstRowFirstColumn="0" w:firstRowLastColumn="0" w:lastRowFirstColumn="0" w:lastRowLastColumn="0"/>
            </w:pPr>
            <w:r>
              <w:t>Uploading all findings to GitHub with continual updates.</w:t>
            </w:r>
          </w:p>
        </w:tc>
        <w:tc>
          <w:tcPr>
            <w:tcW w:w="3120" w:type="dxa"/>
          </w:tcPr>
          <w:p w14:paraId="74FBEDFF" w14:textId="6AE63AF0" w:rsidR="503E2775" w:rsidRDefault="503E2775" w:rsidP="078FA22A">
            <w:pPr>
              <w:cnfStyle w:val="000000000000" w:firstRow="0" w:lastRow="0" w:firstColumn="0" w:lastColumn="0" w:oddVBand="0" w:evenVBand="0" w:oddHBand="0" w:evenHBand="0" w:firstRowFirstColumn="0" w:firstRowLastColumn="0" w:lastRowFirstColumn="0" w:lastRowLastColumn="0"/>
            </w:pPr>
            <w:r>
              <w:t>15</w:t>
            </w:r>
            <w:r w:rsidR="008311EB">
              <w:t xml:space="preserve"> </w:t>
            </w:r>
            <w:r w:rsidR="1B234844">
              <w:t>Hours</w:t>
            </w:r>
          </w:p>
        </w:tc>
      </w:tr>
      <w:tr w:rsidR="078FA22A" w14:paraId="418AC656" w14:textId="77777777" w:rsidTr="008311EB">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292B2D2" w14:textId="34D44EDD" w:rsidR="1B234844" w:rsidRDefault="1B234844" w:rsidP="078FA22A">
            <w:r>
              <w:t>2-3</w:t>
            </w:r>
          </w:p>
        </w:tc>
        <w:tc>
          <w:tcPr>
            <w:tcW w:w="3120" w:type="dxa"/>
          </w:tcPr>
          <w:p w14:paraId="0BB8DFFC" w14:textId="743E110F" w:rsidR="1B234844" w:rsidRDefault="1B234844" w:rsidP="078FA22A">
            <w:pPr>
              <w:cnfStyle w:val="000000000000" w:firstRow="0" w:lastRow="0" w:firstColumn="0" w:lastColumn="0" w:oddVBand="0" w:evenVBand="0" w:oddHBand="0" w:evenHBand="0" w:firstRowFirstColumn="0" w:firstRowLastColumn="0" w:lastRowFirstColumn="0" w:lastRowLastColumn="0"/>
            </w:pPr>
            <w:r>
              <w:t xml:space="preserve">Creating both Servers running Windows Server 2022 and creating </w:t>
            </w:r>
            <w:r w:rsidR="008311EB">
              <w:t xml:space="preserve">a </w:t>
            </w:r>
            <w:r>
              <w:t xml:space="preserve">Virtual Network. Loading </w:t>
            </w:r>
            <w:r w:rsidR="008311EB">
              <w:t xml:space="preserve">the </w:t>
            </w:r>
            <w:r w:rsidR="10969DD5">
              <w:t xml:space="preserve">first server with BYOB </w:t>
            </w:r>
            <w:r w:rsidR="008311EB">
              <w:t xml:space="preserve">Botnet and </w:t>
            </w:r>
            <w:r w:rsidR="10969DD5">
              <w:t xml:space="preserve">testing to see if it works. If BYOB does not work after </w:t>
            </w:r>
            <w:r w:rsidR="008311EB">
              <w:t>troubleshooting</w:t>
            </w:r>
            <w:r w:rsidR="10969DD5">
              <w:t xml:space="preserve">, pivot to different botnets or potentially create my own. Once </w:t>
            </w:r>
            <w:r w:rsidR="008311EB">
              <w:t xml:space="preserve">the </w:t>
            </w:r>
            <w:r w:rsidR="10969DD5">
              <w:t xml:space="preserve">botnet is created, </w:t>
            </w:r>
            <w:r w:rsidR="008311EB">
              <w:t>isolated</w:t>
            </w:r>
            <w:r w:rsidR="10969DD5">
              <w:t xml:space="preserve"> fr</w:t>
            </w:r>
            <w:r w:rsidR="77D5EA66">
              <w:t xml:space="preserve">om </w:t>
            </w:r>
            <w:r w:rsidR="008311EB">
              <w:t xml:space="preserve">the </w:t>
            </w:r>
            <w:r w:rsidR="77D5EA66">
              <w:t>internet</w:t>
            </w:r>
            <w:r w:rsidR="008311EB">
              <w:t>,</w:t>
            </w:r>
            <w:r w:rsidR="77D5EA66">
              <w:t xml:space="preserve"> and once it’s proven safe move over to physical LAN.</w:t>
            </w:r>
            <w:r w:rsidR="7ABCF484">
              <w:t xml:space="preserve"> Once </w:t>
            </w:r>
            <w:r w:rsidR="008311EB">
              <w:t xml:space="preserve">the </w:t>
            </w:r>
            <w:r w:rsidR="7ABCF484">
              <w:t xml:space="preserve">botnet is created, load </w:t>
            </w:r>
            <w:r w:rsidR="008311EB">
              <w:t xml:space="preserve">the </w:t>
            </w:r>
            <w:r w:rsidR="7ABCF484">
              <w:t xml:space="preserve">second server with </w:t>
            </w:r>
            <w:r w:rsidR="008311EB">
              <w:t xml:space="preserve">the </w:t>
            </w:r>
            <w:r w:rsidR="7ABCF484">
              <w:t xml:space="preserve">necessary VMs and create web servers using IIS and Rocky Linux. Deploy </w:t>
            </w:r>
            <w:r w:rsidR="42C031E1">
              <w:t>Wireshark</w:t>
            </w:r>
            <w:r w:rsidR="7ABCF484">
              <w:t xml:space="preserve"> and snort to record network data transmitted.</w:t>
            </w:r>
          </w:p>
        </w:tc>
        <w:tc>
          <w:tcPr>
            <w:tcW w:w="3120" w:type="dxa"/>
          </w:tcPr>
          <w:p w14:paraId="4855D783" w14:textId="64777782" w:rsidR="29659640" w:rsidRDefault="29659640" w:rsidP="078FA22A">
            <w:pPr>
              <w:cnfStyle w:val="000000000000" w:firstRow="0" w:lastRow="0" w:firstColumn="0" w:lastColumn="0" w:oddVBand="0" w:evenVBand="0" w:oddHBand="0" w:evenHBand="0" w:firstRowFirstColumn="0" w:firstRowLastColumn="0" w:lastRowFirstColumn="0" w:lastRowLastColumn="0"/>
            </w:pPr>
            <w:r>
              <w:t>5</w:t>
            </w:r>
            <w:r w:rsidR="15E22B16">
              <w:t xml:space="preserve">5 </w:t>
            </w:r>
            <w:r w:rsidR="261294CE">
              <w:t>Hours</w:t>
            </w:r>
          </w:p>
        </w:tc>
      </w:tr>
      <w:tr w:rsidR="078FA22A" w14:paraId="398B0342" w14:textId="77777777" w:rsidTr="008311EB">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0D24C48" w14:textId="0A2CC76A" w:rsidR="1B234844" w:rsidRDefault="1B234844" w:rsidP="078FA22A">
            <w:r>
              <w:t>4</w:t>
            </w:r>
            <w:r w:rsidR="52273693">
              <w:t>-5</w:t>
            </w:r>
          </w:p>
        </w:tc>
        <w:tc>
          <w:tcPr>
            <w:tcW w:w="3120" w:type="dxa"/>
          </w:tcPr>
          <w:p w14:paraId="42C2D780" w14:textId="266DCCAB" w:rsidR="44A781DC" w:rsidRDefault="44A781DC" w:rsidP="078FA22A">
            <w:pPr>
              <w:cnfStyle w:val="000000000000" w:firstRow="0" w:lastRow="0" w:firstColumn="0" w:lastColumn="0" w:oddVBand="0" w:evenVBand="0" w:oddHBand="0" w:evenHBand="0" w:firstRowFirstColumn="0" w:firstRowLastColumn="0" w:lastRowFirstColumn="0" w:lastRowLastColumn="0"/>
            </w:pPr>
            <w:r>
              <w:t xml:space="preserve">Launch </w:t>
            </w:r>
            <w:r w:rsidR="008311EB">
              <w:t xml:space="preserve">the </w:t>
            </w:r>
            <w:r>
              <w:t>First attack. Troubleshooting any issues as they arise. Once I record a successf</w:t>
            </w:r>
            <w:r w:rsidR="2098B824">
              <w:t xml:space="preserve">ul first attack, I will review </w:t>
            </w:r>
            <w:r w:rsidR="008311EB">
              <w:t xml:space="preserve">the </w:t>
            </w:r>
            <w:r w:rsidR="2098B824">
              <w:t>data transmitted, attack recording, and create extensive documentation breaking down what happened</w:t>
            </w:r>
            <w:r w:rsidR="008311EB">
              <w:t>,</w:t>
            </w:r>
            <w:r w:rsidR="2098B824">
              <w:t xml:space="preserve"> and </w:t>
            </w:r>
            <w:r w:rsidR="008311EB">
              <w:t>use</w:t>
            </w:r>
            <w:r w:rsidR="2098B824">
              <w:t xml:space="preserve"> the information I learned to know what kind of defenses I’ll need. Will also restore the second machine from the effects of the first </w:t>
            </w:r>
            <w:r w:rsidR="644A03E0">
              <w:t>attack.</w:t>
            </w:r>
            <w:r w:rsidR="76ED52CF">
              <w:t xml:space="preserve"> All information will be documented and updated </w:t>
            </w:r>
            <w:r w:rsidR="008311EB">
              <w:t>on</w:t>
            </w:r>
            <w:r w:rsidR="76ED52CF">
              <w:t xml:space="preserve"> GitHub</w:t>
            </w:r>
          </w:p>
        </w:tc>
        <w:tc>
          <w:tcPr>
            <w:tcW w:w="3120" w:type="dxa"/>
          </w:tcPr>
          <w:p w14:paraId="1A73D0F1" w14:textId="7AF07657" w:rsidR="034EC3F2" w:rsidRDefault="034EC3F2" w:rsidP="078FA22A">
            <w:pPr>
              <w:cnfStyle w:val="000000000000" w:firstRow="0" w:lastRow="0" w:firstColumn="0" w:lastColumn="0" w:oddVBand="0" w:evenVBand="0" w:oddHBand="0" w:evenHBand="0" w:firstRowFirstColumn="0" w:firstRowLastColumn="0" w:lastRowFirstColumn="0" w:lastRowLastColumn="0"/>
            </w:pPr>
            <w:r>
              <w:t>40 Hours</w:t>
            </w:r>
          </w:p>
        </w:tc>
      </w:tr>
      <w:tr w:rsidR="078FA22A" w14:paraId="7B078E9F" w14:textId="77777777" w:rsidTr="008311EB">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54BC5E33" w14:textId="3C84154D" w:rsidR="1B234844" w:rsidRDefault="1B234844" w:rsidP="078FA22A">
            <w:r>
              <w:t>6</w:t>
            </w:r>
            <w:r w:rsidR="167724C1">
              <w:t>-7</w:t>
            </w:r>
          </w:p>
        </w:tc>
        <w:tc>
          <w:tcPr>
            <w:tcW w:w="3120" w:type="dxa"/>
          </w:tcPr>
          <w:p w14:paraId="5E9A95A5" w14:textId="7F0A6B2D" w:rsidR="0A1D0C9C" w:rsidRDefault="0A1D0C9C" w:rsidP="078FA22A">
            <w:pPr>
              <w:cnfStyle w:val="000000000000" w:firstRow="0" w:lastRow="0" w:firstColumn="0" w:lastColumn="0" w:oddVBand="0" w:evenVBand="0" w:oddHBand="0" w:evenHBand="0" w:firstRowFirstColumn="0" w:firstRowLastColumn="0" w:lastRowFirstColumn="0" w:lastRowLastColumn="0"/>
            </w:pPr>
            <w:r>
              <w:t xml:space="preserve">Launch </w:t>
            </w:r>
            <w:r w:rsidR="42BD101E">
              <w:t>a second</w:t>
            </w:r>
            <w:r>
              <w:t xml:space="preserve"> attack, troubleshooting any issues that arise. Once a second attack is successful and recorded, I will review the new data that was transmitted and compare </w:t>
            </w:r>
            <w:r w:rsidR="008311EB">
              <w:t>it to</w:t>
            </w:r>
            <w:r>
              <w:t xml:space="preserve"> </w:t>
            </w:r>
            <w:r w:rsidR="008311EB">
              <w:t xml:space="preserve">the </w:t>
            </w:r>
            <w:r>
              <w:t xml:space="preserve">first attack </w:t>
            </w:r>
            <w:r w:rsidR="008311EB">
              <w:t>emphasizing</w:t>
            </w:r>
            <w:r>
              <w:t xml:space="preserve"> the importance of the </w:t>
            </w:r>
            <w:r w:rsidR="72B0F8DC">
              <w:t xml:space="preserve">defenses used. </w:t>
            </w:r>
            <w:r w:rsidR="72B0F8DC">
              <w:lastRenderedPageBreak/>
              <w:t xml:space="preserve">All information will be documented and updated </w:t>
            </w:r>
            <w:r w:rsidR="008311EB">
              <w:t>on</w:t>
            </w:r>
            <w:r w:rsidR="72B0F8DC">
              <w:t xml:space="preserve"> </w:t>
            </w:r>
            <w:r w:rsidR="26DC8AAD">
              <w:t>GitHub</w:t>
            </w:r>
          </w:p>
        </w:tc>
        <w:tc>
          <w:tcPr>
            <w:tcW w:w="3120" w:type="dxa"/>
          </w:tcPr>
          <w:p w14:paraId="504470B5" w14:textId="267FA8D6" w:rsidR="50D3A7A5" w:rsidRDefault="50D3A7A5" w:rsidP="078FA22A">
            <w:pPr>
              <w:cnfStyle w:val="000000000000" w:firstRow="0" w:lastRow="0" w:firstColumn="0" w:lastColumn="0" w:oddVBand="0" w:evenVBand="0" w:oddHBand="0" w:evenHBand="0" w:firstRowFirstColumn="0" w:firstRowLastColumn="0" w:lastRowFirstColumn="0" w:lastRowLastColumn="0"/>
            </w:pPr>
            <w:r>
              <w:lastRenderedPageBreak/>
              <w:t>40</w:t>
            </w:r>
            <w:r w:rsidR="117FFD94">
              <w:t xml:space="preserve"> Hours</w:t>
            </w:r>
          </w:p>
        </w:tc>
      </w:tr>
      <w:tr w:rsidR="078FA22A" w14:paraId="6AF4D587" w14:textId="77777777" w:rsidTr="008311EB">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795D50D1" w14:textId="0F4D967F" w:rsidR="1B234844" w:rsidRDefault="1B234844" w:rsidP="078FA22A">
            <w:r>
              <w:t>8</w:t>
            </w:r>
            <w:r w:rsidR="5B4DE6D1">
              <w:t>-9</w:t>
            </w:r>
          </w:p>
        </w:tc>
        <w:tc>
          <w:tcPr>
            <w:tcW w:w="3120" w:type="dxa"/>
          </w:tcPr>
          <w:p w14:paraId="58FE1BDE" w14:textId="64CE9D9D" w:rsidR="47819DCD" w:rsidRDefault="47819DCD" w:rsidP="078FA22A">
            <w:pPr>
              <w:cnfStyle w:val="000000000000" w:firstRow="0" w:lastRow="0" w:firstColumn="0" w:lastColumn="0" w:oddVBand="0" w:evenVBand="0" w:oddHBand="0" w:evenHBand="0" w:firstRowFirstColumn="0" w:firstRowLastColumn="0" w:lastRowFirstColumn="0" w:lastRowLastColumn="0"/>
            </w:pPr>
            <w:r>
              <w:t xml:space="preserve">If the time allows </w:t>
            </w:r>
            <w:r w:rsidR="1F30464E">
              <w:t>it,</w:t>
            </w:r>
            <w:r>
              <w:t xml:space="preserve"> I will use the information used from both attacks and tools from Kali </w:t>
            </w:r>
            <w:r w:rsidR="59D0028D">
              <w:t xml:space="preserve">Linux to defend from a third round of attacks. This attack will also be recorded and documented. </w:t>
            </w:r>
            <w:r w:rsidR="54667BD7">
              <w:t xml:space="preserve">If not, I will use this time to continue troubleshooting and potentially switch from Splunk to OSSEC. </w:t>
            </w:r>
            <w:r w:rsidR="59D0028D">
              <w:t>Will create final documentation that will emphasize a review of the project and attempt</w:t>
            </w:r>
            <w:r w:rsidR="7F96661A">
              <w:t xml:space="preserve"> to restore the servers for a live demonstration. </w:t>
            </w:r>
            <w:r w:rsidR="6CB6E718">
              <w:t xml:space="preserve">Will create </w:t>
            </w:r>
            <w:r w:rsidR="008311EB">
              <w:t xml:space="preserve">a </w:t>
            </w:r>
            <w:r w:rsidR="6CB6E718">
              <w:t>set-by-step guide.</w:t>
            </w:r>
          </w:p>
        </w:tc>
        <w:tc>
          <w:tcPr>
            <w:tcW w:w="3120" w:type="dxa"/>
          </w:tcPr>
          <w:p w14:paraId="63C0DB1B" w14:textId="6BDEBD1B" w:rsidR="09487AB6" w:rsidRDefault="09487AB6" w:rsidP="078FA22A">
            <w:pPr>
              <w:cnfStyle w:val="000000000000" w:firstRow="0" w:lastRow="0" w:firstColumn="0" w:lastColumn="0" w:oddVBand="0" w:evenVBand="0" w:oddHBand="0" w:evenHBand="0" w:firstRowFirstColumn="0" w:firstRowLastColumn="0" w:lastRowFirstColumn="0" w:lastRowLastColumn="0"/>
            </w:pPr>
            <w:r>
              <w:t>30 Hours</w:t>
            </w:r>
          </w:p>
        </w:tc>
      </w:tr>
      <w:tr w:rsidR="078FA22A" w14:paraId="039E0E30" w14:textId="77777777" w:rsidTr="008311EB">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7F20013" w14:textId="309D32D2" w:rsidR="1B234844" w:rsidRDefault="1B234844" w:rsidP="078FA22A">
            <w:r>
              <w:t>10</w:t>
            </w:r>
          </w:p>
        </w:tc>
        <w:tc>
          <w:tcPr>
            <w:tcW w:w="3120" w:type="dxa"/>
          </w:tcPr>
          <w:p w14:paraId="16B00D8C" w14:textId="468F056F" w:rsidR="3AEB1ECC" w:rsidRDefault="3AEB1ECC" w:rsidP="078FA22A">
            <w:pPr>
              <w:cnfStyle w:val="000000000000" w:firstRow="0" w:lastRow="0" w:firstColumn="0" w:lastColumn="0" w:oddVBand="0" w:evenVBand="0" w:oddHBand="0" w:evenHBand="0" w:firstRowFirstColumn="0" w:firstRowLastColumn="0" w:lastRowFirstColumn="0" w:lastRowLastColumn="0"/>
            </w:pPr>
            <w:r>
              <w:t xml:space="preserve">This will be the time </w:t>
            </w:r>
            <w:r w:rsidR="310E78D6">
              <w:t>that I use to create practice presentation</w:t>
            </w:r>
            <w:r w:rsidR="697353CC">
              <w:t>s</w:t>
            </w:r>
            <w:r w:rsidR="310E78D6">
              <w:t xml:space="preserve"> and finalize my presentation. I will practice a script and prepare myself for questions. By this point</w:t>
            </w:r>
            <w:r w:rsidR="3A714ED0">
              <w:t>,</w:t>
            </w:r>
            <w:r w:rsidR="310E78D6">
              <w:t xml:space="preserve"> I will have decided if I will use the recorded </w:t>
            </w:r>
            <w:r w:rsidR="5AC09476">
              <w:t>attacks</w:t>
            </w:r>
            <w:r w:rsidR="310E78D6">
              <w:t xml:space="preserve"> for demonstration or conduct a live </w:t>
            </w:r>
            <w:r w:rsidR="23470FBA">
              <w:t>demonstration</w:t>
            </w:r>
            <w:r w:rsidR="310E78D6">
              <w:t>.</w:t>
            </w:r>
          </w:p>
        </w:tc>
        <w:tc>
          <w:tcPr>
            <w:tcW w:w="3120" w:type="dxa"/>
          </w:tcPr>
          <w:p w14:paraId="2AE478C2" w14:textId="0713C6E4" w:rsidR="1F797A59" w:rsidRDefault="1F797A59" w:rsidP="078FA22A">
            <w:pPr>
              <w:cnfStyle w:val="000000000000" w:firstRow="0" w:lastRow="0" w:firstColumn="0" w:lastColumn="0" w:oddVBand="0" w:evenVBand="0" w:oddHBand="0" w:evenHBand="0" w:firstRowFirstColumn="0" w:firstRowLastColumn="0" w:lastRowFirstColumn="0" w:lastRowLastColumn="0"/>
            </w:pPr>
            <w:r>
              <w:t>20 Hours</w:t>
            </w:r>
          </w:p>
        </w:tc>
      </w:tr>
    </w:tbl>
    <w:p w14:paraId="446C51C9" w14:textId="64C61591" w:rsidR="00A417C1" w:rsidRDefault="00F411E2" w:rsidP="078FA22A">
      <w:pPr>
        <w:pStyle w:val="SectionTitle"/>
        <w:rPr>
          <w:rFonts w:ascii="Calibri" w:eastAsia="Calibri" w:hAnsi="Calibri" w:cs="Calibri"/>
          <w:b w:val="0"/>
        </w:rPr>
      </w:pPr>
      <w:bookmarkStart w:id="19" w:name="_Toc187018756"/>
      <w:r>
        <w:lastRenderedPageBreak/>
        <w:t>References and Research Links</w:t>
      </w:r>
      <w:bookmarkEnd w:id="19"/>
    </w:p>
    <w:p w14:paraId="553C240B" w14:textId="039A4AEC" w:rsidR="520D75DC" w:rsidRDefault="520D75DC" w:rsidP="078FA22A">
      <w:pPr>
        <w:pStyle w:val="Bibliography"/>
      </w:pPr>
      <w:hyperlink r:id="rId17">
        <w:r w:rsidRPr="078FA22A">
          <w:rPr>
            <w:rStyle w:val="Hyperlink"/>
            <w:noProof/>
          </w:rPr>
          <w:t>Botnet Link</w:t>
        </w:r>
      </w:hyperlink>
    </w:p>
    <w:p w14:paraId="4D051F76" w14:textId="510601D3" w:rsidR="520D75DC" w:rsidRDefault="520D75DC" w:rsidP="078FA22A">
      <w:pPr>
        <w:pStyle w:val="Bibliography"/>
      </w:pPr>
      <w:hyperlink r:id="rId18">
        <w:r w:rsidRPr="078FA22A">
          <w:rPr>
            <w:rStyle w:val="Hyperlink"/>
            <w:noProof/>
          </w:rPr>
          <w:t>Hyper-V</w:t>
        </w:r>
      </w:hyperlink>
    </w:p>
    <w:p w14:paraId="203F4AFE" w14:textId="00E98F61" w:rsidR="00D620FD" w:rsidRDefault="5C991075" w:rsidP="00D620FD">
      <w:pPr>
        <w:pStyle w:val="Bibliography"/>
        <w:rPr>
          <w:noProof/>
        </w:rPr>
      </w:pPr>
      <w:hyperlink r:id="rId19">
        <w:r w:rsidRPr="078FA22A">
          <w:rPr>
            <w:rStyle w:val="Hyperlink"/>
            <w:noProof/>
          </w:rPr>
          <w:t>Windows Server 2022</w:t>
        </w:r>
      </w:hyperlink>
    </w:p>
    <w:p w14:paraId="372CC4C5" w14:textId="5354FCFD" w:rsidR="00D620FD" w:rsidRDefault="5C991075" w:rsidP="00D620FD">
      <w:pPr>
        <w:pStyle w:val="Bibliography"/>
        <w:rPr>
          <w:noProof/>
        </w:rPr>
      </w:pPr>
      <w:hyperlink r:id="rId20">
        <w:r w:rsidRPr="078FA22A">
          <w:rPr>
            <w:rStyle w:val="Hyperlink"/>
            <w:noProof/>
          </w:rPr>
          <w:t>Rocky Linux</w:t>
        </w:r>
      </w:hyperlink>
    </w:p>
    <w:p w14:paraId="200E5264" w14:textId="5DBB2BE2" w:rsidR="5C991075" w:rsidRDefault="5C991075" w:rsidP="078FA22A">
      <w:pPr>
        <w:pStyle w:val="Bibliography"/>
      </w:pPr>
      <w:hyperlink r:id="rId21">
        <w:r w:rsidRPr="078FA22A">
          <w:rPr>
            <w:rStyle w:val="Hyperlink"/>
            <w:noProof/>
          </w:rPr>
          <w:t>Splunk</w:t>
        </w:r>
      </w:hyperlink>
    </w:p>
    <w:p w14:paraId="2973934B" w14:textId="0F56316B" w:rsidR="5C991075" w:rsidRDefault="5C991075" w:rsidP="078FA22A">
      <w:pPr>
        <w:rPr>
          <w:noProof/>
        </w:rPr>
      </w:pPr>
      <w:hyperlink r:id="rId22">
        <w:r w:rsidRPr="078FA22A">
          <w:rPr>
            <w:rStyle w:val="Hyperlink"/>
            <w:noProof/>
          </w:rPr>
          <w:t>Snort</w:t>
        </w:r>
      </w:hyperlink>
    </w:p>
    <w:p w14:paraId="63F9ABEF" w14:textId="061BD263" w:rsidR="5C991075" w:rsidRDefault="5C991075" w:rsidP="078FA22A">
      <w:pPr>
        <w:rPr>
          <w:noProof/>
        </w:rPr>
      </w:pPr>
      <w:hyperlink r:id="rId23">
        <w:r w:rsidRPr="078FA22A">
          <w:rPr>
            <w:rStyle w:val="Hyperlink"/>
            <w:noProof/>
          </w:rPr>
          <w:t>WireShark</w:t>
        </w:r>
      </w:hyperlink>
    </w:p>
    <w:p w14:paraId="55E590C2" w14:textId="7067712B" w:rsidR="5C991075" w:rsidRDefault="5C991075" w:rsidP="078FA22A">
      <w:pPr>
        <w:rPr>
          <w:noProof/>
        </w:rPr>
      </w:pPr>
      <w:hyperlink r:id="rId24">
        <w:r w:rsidRPr="078FA22A">
          <w:rPr>
            <w:rStyle w:val="Hyperlink"/>
            <w:noProof/>
          </w:rPr>
          <w:t>OSSEC</w:t>
        </w:r>
      </w:hyperlink>
    </w:p>
    <w:p w14:paraId="14621172" w14:textId="582B24AD" w:rsidR="643371AF" w:rsidRDefault="643371AF" w:rsidP="078FA22A">
      <w:pPr>
        <w:jc w:val="both"/>
        <w:rPr>
          <w:noProof/>
        </w:rPr>
      </w:pPr>
      <w:hyperlink r:id="rId25">
        <w:r w:rsidRPr="078FA22A">
          <w:rPr>
            <w:rStyle w:val="Hyperlink"/>
            <w:noProof/>
          </w:rPr>
          <w:t>PFsense</w:t>
        </w:r>
      </w:hyperlink>
    </w:p>
    <w:p w14:paraId="5E60AF5B" w14:textId="77777777" w:rsidR="00A417C1" w:rsidRDefault="00A417C1" w:rsidP="00B863FB">
      <w:pPr>
        <w:rPr>
          <w:noProof/>
        </w:rPr>
      </w:pPr>
    </w:p>
    <w:p w14:paraId="3E342C4C" w14:textId="77777777" w:rsidR="68E35553" w:rsidRDefault="68E35553" w:rsidP="00B863FB">
      <w:pPr>
        <w:rPr>
          <w:noProof/>
        </w:rPr>
      </w:pPr>
    </w:p>
    <w:p w14:paraId="72942B36" w14:textId="77777777" w:rsidR="67AE9998" w:rsidRDefault="67AE9998" w:rsidP="00B863FB">
      <w:pPr>
        <w:rPr>
          <w:noProof/>
        </w:rPr>
      </w:pPr>
    </w:p>
    <w:p w14:paraId="394A9B06" w14:textId="77777777" w:rsidR="67AE9998" w:rsidRDefault="67AE9998" w:rsidP="00B863FB">
      <w:pPr>
        <w:rPr>
          <w:noProof/>
        </w:rPr>
      </w:pPr>
    </w:p>
    <w:p w14:paraId="7E29F7F0" w14:textId="77777777" w:rsidR="4A446072" w:rsidRDefault="4A446072" w:rsidP="00B863FB">
      <w:pPr>
        <w:rPr>
          <w:noProof/>
          <w:color w:val="0E2841" w:themeColor="text2"/>
        </w:rPr>
      </w:pPr>
    </w:p>
    <w:p w14:paraId="2B19AC52" w14:textId="77777777" w:rsidR="4A446072" w:rsidRDefault="4A446072" w:rsidP="00B863FB">
      <w:pPr>
        <w:rPr>
          <w:noProof/>
          <w:color w:val="0E2841" w:themeColor="text2"/>
        </w:rPr>
      </w:pPr>
    </w:p>
    <w:p w14:paraId="12F4A2A1" w14:textId="77777777" w:rsidR="4A446072" w:rsidRDefault="4A446072" w:rsidP="00B863FB">
      <w:pPr>
        <w:rPr>
          <w:noProof/>
          <w:color w:val="0E2841" w:themeColor="text2"/>
        </w:rPr>
      </w:pPr>
    </w:p>
    <w:p w14:paraId="4E0FAFFD" w14:textId="77777777" w:rsidR="4A446072" w:rsidRDefault="4A446072" w:rsidP="00B863FB">
      <w:pPr>
        <w:rPr>
          <w:noProof/>
          <w:color w:val="0E2841" w:themeColor="text2"/>
        </w:rPr>
      </w:pPr>
    </w:p>
    <w:p w14:paraId="4ADF4AE9" w14:textId="77777777" w:rsidR="4A446072" w:rsidRDefault="4A446072" w:rsidP="00B863FB">
      <w:pPr>
        <w:rPr>
          <w:noProof/>
          <w:color w:val="0E2841" w:themeColor="text2"/>
        </w:rPr>
      </w:pPr>
    </w:p>
    <w:p w14:paraId="7349A9DA" w14:textId="77777777" w:rsidR="4A446072" w:rsidRDefault="4A446072" w:rsidP="00B863FB">
      <w:pPr>
        <w:rPr>
          <w:noProof/>
          <w:color w:val="0E2841" w:themeColor="text2"/>
        </w:rPr>
      </w:pPr>
    </w:p>
    <w:p w14:paraId="6C060EE6" w14:textId="77777777" w:rsidR="4A446072" w:rsidRDefault="4A446072" w:rsidP="00B863FB">
      <w:pPr>
        <w:rPr>
          <w:noProof/>
          <w:color w:val="0E2841" w:themeColor="text2"/>
        </w:rPr>
      </w:pPr>
    </w:p>
    <w:p w14:paraId="3F766D63" w14:textId="77777777" w:rsidR="4A446072" w:rsidRDefault="4A446072" w:rsidP="00B863FB">
      <w:pPr>
        <w:rPr>
          <w:noProof/>
          <w:color w:val="0E2841" w:themeColor="text2"/>
        </w:rPr>
      </w:pPr>
    </w:p>
    <w:p w14:paraId="24239965" w14:textId="3C1A3E90" w:rsidR="67AE9998" w:rsidRPr="00B863FB" w:rsidRDefault="67AE9998" w:rsidP="078FA22A">
      <w:pPr>
        <w:pStyle w:val="TableFigure"/>
        <w:spacing w:after="160"/>
        <w:rPr>
          <w:noProof/>
          <w:color w:val="0E2841" w:themeColor="text2"/>
        </w:rPr>
      </w:pPr>
    </w:p>
    <w:sectPr w:rsidR="67AE9998" w:rsidRPr="00B863FB">
      <w:headerReference w:type="even" r:id="rId26"/>
      <w:headerReference w:type="default" r:id="rId27"/>
      <w:footerReference w:type="even" r:id="rId28"/>
      <w:footerReference w:type="default" r:id="rId29"/>
      <w:headerReference w:type="first" r:id="rId30"/>
      <w:footerReference w:type="first" r:id="rId31"/>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uthor" w:initials="A">
    <w:p w14:paraId="182B4D3B" w14:textId="77777777" w:rsidR="00683E77" w:rsidRDefault="00683E77" w:rsidP="00683E77">
      <w:pPr>
        <w:pStyle w:val="CommentText"/>
      </w:pPr>
      <w:r>
        <w:rPr>
          <w:rStyle w:val="CommentReference"/>
        </w:rPr>
        <w:annotationRef/>
      </w:r>
      <w:r>
        <w:t>How will you ensure that your botnet is isolated and contained within your own network?</w:t>
      </w:r>
    </w:p>
  </w:comment>
  <w:comment w:id="3" w:author="Author" w:initials="A">
    <w:p w14:paraId="6F6F5137" w14:textId="1975DA2D" w:rsidR="00505245" w:rsidRDefault="00505245" w:rsidP="00505245">
      <w:pPr>
        <w:pStyle w:val="CommentText"/>
      </w:pPr>
      <w:r>
        <w:rPr>
          <w:rStyle w:val="CommentReference"/>
        </w:rPr>
        <w:annotationRef/>
      </w:r>
      <w:r>
        <w:t xml:space="preserve">Where will your systems be hosted? Laptop, Server Room, Cloud? </w:t>
      </w:r>
    </w:p>
  </w:comment>
  <w:comment w:id="6" w:author="Author" w:initials="A">
    <w:p w14:paraId="244988C6" w14:textId="77777777" w:rsidR="007B0825" w:rsidRDefault="007B0825" w:rsidP="007B0825">
      <w:pPr>
        <w:pStyle w:val="CommentText"/>
      </w:pPr>
      <w:r>
        <w:rPr>
          <w:rStyle w:val="CommentReference"/>
        </w:rPr>
        <w:annotationRef/>
      </w:r>
      <w:r>
        <w:t>I love the addition of this diagram. I would love it even more if you recreate this using your actual implementation as part of your final documentation for the project.</w:t>
      </w:r>
    </w:p>
  </w:comment>
  <w:comment w:id="10" w:author="Author" w:initials="A">
    <w:p w14:paraId="34E88301" w14:textId="77777777" w:rsidR="002F0902" w:rsidRDefault="002F0902" w:rsidP="002F0902">
      <w:pPr>
        <w:pStyle w:val="CommentText"/>
      </w:pPr>
      <w:r>
        <w:rPr>
          <w:rStyle w:val="CommentReference"/>
        </w:rPr>
        <w:annotationRef/>
      </w:r>
      <w:r>
        <w:t>In the IS server room?</w:t>
      </w:r>
    </w:p>
  </w:comment>
  <w:comment w:id="12" w:author="Author" w:initials="A">
    <w:p w14:paraId="6370CEC9" w14:textId="77777777" w:rsidR="00E911E1" w:rsidRDefault="00C520A0" w:rsidP="00E911E1">
      <w:pPr>
        <w:pStyle w:val="CommentText"/>
      </w:pPr>
      <w:r>
        <w:rPr>
          <w:rStyle w:val="CommentReference"/>
        </w:rPr>
        <w:annotationRef/>
      </w:r>
      <w:r w:rsidR="00E911E1">
        <w:rPr>
          <w:color w:val="000000"/>
        </w:rPr>
        <w:t>Since SIEM is a major component of your project and you have had limited success with Splunk, I would suggest giving yourself a time limit and a plan B in order to not get stuck on a road-block. (ELK Stack, Graylog, SigNoz, Logstash,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2B4D3B" w15:done="1"/>
  <w15:commentEx w15:paraId="6F6F5137" w15:done="1"/>
  <w15:commentEx w15:paraId="244988C6" w15:done="0"/>
  <w15:commentEx w15:paraId="34E88301" w15:done="1"/>
  <w15:commentEx w15:paraId="6370CE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2B4D3B" w16cid:durableId="4A143F9E"/>
  <w16cid:commentId w16cid:paraId="6F6F5137" w16cid:durableId="150504A2"/>
  <w16cid:commentId w16cid:paraId="244988C6" w16cid:durableId="522D1A66"/>
  <w16cid:commentId w16cid:paraId="34E88301" w16cid:durableId="1CF6C5F0"/>
  <w16cid:commentId w16cid:paraId="6370CEC9" w16cid:durableId="7ED97C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56978" w14:textId="77777777" w:rsidR="00215168" w:rsidRDefault="00215168">
      <w:pPr>
        <w:spacing w:line="240" w:lineRule="auto"/>
      </w:pPr>
      <w:r>
        <w:separator/>
      </w:r>
    </w:p>
    <w:p w14:paraId="36EBF14B" w14:textId="77777777" w:rsidR="00215168" w:rsidRDefault="00215168"/>
  </w:endnote>
  <w:endnote w:type="continuationSeparator" w:id="0">
    <w:p w14:paraId="2342AA5E" w14:textId="77777777" w:rsidR="00215168" w:rsidRDefault="00215168">
      <w:pPr>
        <w:spacing w:line="240" w:lineRule="auto"/>
      </w:pPr>
      <w:r>
        <w:continuationSeparator/>
      </w:r>
    </w:p>
    <w:p w14:paraId="4F8E9F08" w14:textId="77777777" w:rsidR="00215168" w:rsidRDefault="00215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6DA5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C9C9B"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90CD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F4221" w14:textId="77777777" w:rsidR="00215168" w:rsidRDefault="00215168">
      <w:pPr>
        <w:spacing w:line="240" w:lineRule="auto"/>
      </w:pPr>
      <w:r>
        <w:separator/>
      </w:r>
    </w:p>
    <w:p w14:paraId="5CA8D4E3" w14:textId="77777777" w:rsidR="00215168" w:rsidRDefault="00215168"/>
  </w:footnote>
  <w:footnote w:type="continuationSeparator" w:id="0">
    <w:p w14:paraId="02DA885B" w14:textId="77777777" w:rsidR="00215168" w:rsidRDefault="00215168">
      <w:pPr>
        <w:spacing w:line="240" w:lineRule="auto"/>
      </w:pPr>
      <w:r>
        <w:continuationSeparator/>
      </w:r>
    </w:p>
    <w:p w14:paraId="14ADB180" w14:textId="77777777" w:rsidR="00215168" w:rsidRDefault="002151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CFAD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C16B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D7023"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A9DD9E"/>
    <w:multiLevelType w:val="hybridMultilevel"/>
    <w:tmpl w:val="3CB8AD88"/>
    <w:lvl w:ilvl="0" w:tplc="CC4ABCAA">
      <w:start w:val="1"/>
      <w:numFmt w:val="decimal"/>
      <w:lvlText w:val="%1."/>
      <w:lvlJc w:val="left"/>
      <w:pPr>
        <w:ind w:left="1080" w:hanging="360"/>
      </w:pPr>
    </w:lvl>
    <w:lvl w:ilvl="1" w:tplc="778EEDF4">
      <w:start w:val="1"/>
      <w:numFmt w:val="lowerLetter"/>
      <w:lvlText w:val="%2."/>
      <w:lvlJc w:val="left"/>
      <w:pPr>
        <w:ind w:left="1800" w:hanging="360"/>
      </w:pPr>
    </w:lvl>
    <w:lvl w:ilvl="2" w:tplc="47BED532">
      <w:start w:val="1"/>
      <w:numFmt w:val="lowerRoman"/>
      <w:lvlText w:val="%3."/>
      <w:lvlJc w:val="right"/>
      <w:pPr>
        <w:ind w:left="2520" w:hanging="180"/>
      </w:pPr>
    </w:lvl>
    <w:lvl w:ilvl="3" w:tplc="8788D1AE">
      <w:start w:val="1"/>
      <w:numFmt w:val="decimal"/>
      <w:lvlText w:val="%4."/>
      <w:lvlJc w:val="left"/>
      <w:pPr>
        <w:ind w:left="3240" w:hanging="360"/>
      </w:pPr>
    </w:lvl>
    <w:lvl w:ilvl="4" w:tplc="97AC2CF8">
      <w:start w:val="1"/>
      <w:numFmt w:val="lowerLetter"/>
      <w:lvlText w:val="%5."/>
      <w:lvlJc w:val="left"/>
      <w:pPr>
        <w:ind w:left="3960" w:hanging="360"/>
      </w:pPr>
    </w:lvl>
    <w:lvl w:ilvl="5" w:tplc="6C9293B4">
      <w:start w:val="1"/>
      <w:numFmt w:val="lowerRoman"/>
      <w:lvlText w:val="%6."/>
      <w:lvlJc w:val="right"/>
      <w:pPr>
        <w:ind w:left="4680" w:hanging="180"/>
      </w:pPr>
    </w:lvl>
    <w:lvl w:ilvl="6" w:tplc="EAD0F0DE">
      <w:start w:val="1"/>
      <w:numFmt w:val="decimal"/>
      <w:lvlText w:val="%7."/>
      <w:lvlJc w:val="left"/>
      <w:pPr>
        <w:ind w:left="5400" w:hanging="360"/>
      </w:pPr>
    </w:lvl>
    <w:lvl w:ilvl="7" w:tplc="028291A8">
      <w:start w:val="1"/>
      <w:numFmt w:val="lowerLetter"/>
      <w:lvlText w:val="%8."/>
      <w:lvlJc w:val="left"/>
      <w:pPr>
        <w:ind w:left="6120" w:hanging="360"/>
      </w:pPr>
    </w:lvl>
    <w:lvl w:ilvl="8" w:tplc="41A81486">
      <w:start w:val="1"/>
      <w:numFmt w:val="lowerRoman"/>
      <w:lvlText w:val="%9."/>
      <w:lvlJc w:val="right"/>
      <w:pPr>
        <w:ind w:left="6840" w:hanging="180"/>
      </w:pPr>
    </w:lvl>
  </w:abstractNum>
  <w:abstractNum w:abstractNumId="11" w15:restartNumberingAfterBreak="0">
    <w:nsid w:val="084C05E8"/>
    <w:multiLevelType w:val="hybridMultilevel"/>
    <w:tmpl w:val="085ACB5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0CE1A7"/>
    <w:multiLevelType w:val="hybridMultilevel"/>
    <w:tmpl w:val="42A05D6E"/>
    <w:lvl w:ilvl="0" w:tplc="C21C22D0">
      <w:start w:val="1"/>
      <w:numFmt w:val="bullet"/>
      <w:lvlText w:val=""/>
      <w:lvlJc w:val="left"/>
      <w:pPr>
        <w:ind w:left="1080" w:hanging="360"/>
      </w:pPr>
      <w:rPr>
        <w:rFonts w:ascii="Symbol" w:hAnsi="Symbol" w:hint="default"/>
      </w:rPr>
    </w:lvl>
    <w:lvl w:ilvl="1" w:tplc="E8803EE2">
      <w:start w:val="1"/>
      <w:numFmt w:val="bullet"/>
      <w:lvlText w:val="o"/>
      <w:lvlJc w:val="left"/>
      <w:pPr>
        <w:ind w:left="1800" w:hanging="360"/>
      </w:pPr>
      <w:rPr>
        <w:rFonts w:ascii="Courier New" w:hAnsi="Courier New" w:hint="default"/>
      </w:rPr>
    </w:lvl>
    <w:lvl w:ilvl="2" w:tplc="F706497E">
      <w:start w:val="1"/>
      <w:numFmt w:val="bullet"/>
      <w:lvlText w:val=""/>
      <w:lvlJc w:val="left"/>
      <w:pPr>
        <w:ind w:left="2520" w:hanging="360"/>
      </w:pPr>
      <w:rPr>
        <w:rFonts w:ascii="Wingdings" w:hAnsi="Wingdings" w:hint="default"/>
      </w:rPr>
    </w:lvl>
    <w:lvl w:ilvl="3" w:tplc="C2B647AC">
      <w:start w:val="1"/>
      <w:numFmt w:val="bullet"/>
      <w:lvlText w:val=""/>
      <w:lvlJc w:val="left"/>
      <w:pPr>
        <w:ind w:left="3240" w:hanging="360"/>
      </w:pPr>
      <w:rPr>
        <w:rFonts w:ascii="Symbol" w:hAnsi="Symbol" w:hint="default"/>
      </w:rPr>
    </w:lvl>
    <w:lvl w:ilvl="4" w:tplc="DD767C1A">
      <w:start w:val="1"/>
      <w:numFmt w:val="bullet"/>
      <w:lvlText w:val="o"/>
      <w:lvlJc w:val="left"/>
      <w:pPr>
        <w:ind w:left="3960" w:hanging="360"/>
      </w:pPr>
      <w:rPr>
        <w:rFonts w:ascii="Courier New" w:hAnsi="Courier New" w:hint="default"/>
      </w:rPr>
    </w:lvl>
    <w:lvl w:ilvl="5" w:tplc="8CAC4E40">
      <w:start w:val="1"/>
      <w:numFmt w:val="bullet"/>
      <w:lvlText w:val=""/>
      <w:lvlJc w:val="left"/>
      <w:pPr>
        <w:ind w:left="4680" w:hanging="360"/>
      </w:pPr>
      <w:rPr>
        <w:rFonts w:ascii="Wingdings" w:hAnsi="Wingdings" w:hint="default"/>
      </w:rPr>
    </w:lvl>
    <w:lvl w:ilvl="6" w:tplc="57B65800">
      <w:start w:val="1"/>
      <w:numFmt w:val="bullet"/>
      <w:lvlText w:val=""/>
      <w:lvlJc w:val="left"/>
      <w:pPr>
        <w:ind w:left="5400" w:hanging="360"/>
      </w:pPr>
      <w:rPr>
        <w:rFonts w:ascii="Symbol" w:hAnsi="Symbol" w:hint="default"/>
      </w:rPr>
    </w:lvl>
    <w:lvl w:ilvl="7" w:tplc="90AC8B48">
      <w:start w:val="1"/>
      <w:numFmt w:val="bullet"/>
      <w:lvlText w:val="o"/>
      <w:lvlJc w:val="left"/>
      <w:pPr>
        <w:ind w:left="6120" w:hanging="360"/>
      </w:pPr>
      <w:rPr>
        <w:rFonts w:ascii="Courier New" w:hAnsi="Courier New" w:hint="default"/>
      </w:rPr>
    </w:lvl>
    <w:lvl w:ilvl="8" w:tplc="BE2064A4">
      <w:start w:val="1"/>
      <w:numFmt w:val="bullet"/>
      <w:lvlText w:val=""/>
      <w:lvlJc w:val="left"/>
      <w:pPr>
        <w:ind w:left="6840" w:hanging="360"/>
      </w:pPr>
      <w:rPr>
        <w:rFonts w:ascii="Wingdings" w:hAnsi="Wingdings" w:hint="default"/>
      </w:rPr>
    </w:lvl>
  </w:abstractNum>
  <w:abstractNum w:abstractNumId="13" w15:restartNumberingAfterBreak="0">
    <w:nsid w:val="15FF0ECC"/>
    <w:multiLevelType w:val="hybridMultilevel"/>
    <w:tmpl w:val="B252686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27F0E8"/>
    <w:multiLevelType w:val="hybridMultilevel"/>
    <w:tmpl w:val="9AB6CC6C"/>
    <w:lvl w:ilvl="0" w:tplc="0A7801D6">
      <w:start w:val="1"/>
      <w:numFmt w:val="bullet"/>
      <w:lvlText w:val=""/>
      <w:lvlJc w:val="left"/>
      <w:pPr>
        <w:ind w:left="1080" w:hanging="360"/>
      </w:pPr>
      <w:rPr>
        <w:rFonts w:ascii="Symbol" w:hAnsi="Symbol" w:hint="default"/>
      </w:rPr>
    </w:lvl>
    <w:lvl w:ilvl="1" w:tplc="C5C227C2">
      <w:start w:val="1"/>
      <w:numFmt w:val="bullet"/>
      <w:lvlText w:val="o"/>
      <w:lvlJc w:val="left"/>
      <w:pPr>
        <w:ind w:left="1800" w:hanging="360"/>
      </w:pPr>
      <w:rPr>
        <w:rFonts w:ascii="Courier New" w:hAnsi="Courier New" w:hint="default"/>
      </w:rPr>
    </w:lvl>
    <w:lvl w:ilvl="2" w:tplc="85AC8E0E">
      <w:start w:val="1"/>
      <w:numFmt w:val="bullet"/>
      <w:lvlText w:val=""/>
      <w:lvlJc w:val="left"/>
      <w:pPr>
        <w:ind w:left="2520" w:hanging="360"/>
      </w:pPr>
      <w:rPr>
        <w:rFonts w:ascii="Wingdings" w:hAnsi="Wingdings" w:hint="default"/>
      </w:rPr>
    </w:lvl>
    <w:lvl w:ilvl="3" w:tplc="4F3C3884">
      <w:start w:val="1"/>
      <w:numFmt w:val="bullet"/>
      <w:lvlText w:val=""/>
      <w:lvlJc w:val="left"/>
      <w:pPr>
        <w:ind w:left="3240" w:hanging="360"/>
      </w:pPr>
      <w:rPr>
        <w:rFonts w:ascii="Symbol" w:hAnsi="Symbol" w:hint="default"/>
      </w:rPr>
    </w:lvl>
    <w:lvl w:ilvl="4" w:tplc="7BC0E796">
      <w:start w:val="1"/>
      <w:numFmt w:val="bullet"/>
      <w:lvlText w:val="o"/>
      <w:lvlJc w:val="left"/>
      <w:pPr>
        <w:ind w:left="3960" w:hanging="360"/>
      </w:pPr>
      <w:rPr>
        <w:rFonts w:ascii="Courier New" w:hAnsi="Courier New" w:hint="default"/>
      </w:rPr>
    </w:lvl>
    <w:lvl w:ilvl="5" w:tplc="0A62ACC0">
      <w:start w:val="1"/>
      <w:numFmt w:val="bullet"/>
      <w:lvlText w:val=""/>
      <w:lvlJc w:val="left"/>
      <w:pPr>
        <w:ind w:left="4680" w:hanging="360"/>
      </w:pPr>
      <w:rPr>
        <w:rFonts w:ascii="Wingdings" w:hAnsi="Wingdings" w:hint="default"/>
      </w:rPr>
    </w:lvl>
    <w:lvl w:ilvl="6" w:tplc="DCB6E8A4">
      <w:start w:val="1"/>
      <w:numFmt w:val="bullet"/>
      <w:lvlText w:val=""/>
      <w:lvlJc w:val="left"/>
      <w:pPr>
        <w:ind w:left="5400" w:hanging="360"/>
      </w:pPr>
      <w:rPr>
        <w:rFonts w:ascii="Symbol" w:hAnsi="Symbol" w:hint="default"/>
      </w:rPr>
    </w:lvl>
    <w:lvl w:ilvl="7" w:tplc="97E0106E">
      <w:start w:val="1"/>
      <w:numFmt w:val="bullet"/>
      <w:lvlText w:val="o"/>
      <w:lvlJc w:val="left"/>
      <w:pPr>
        <w:ind w:left="6120" w:hanging="360"/>
      </w:pPr>
      <w:rPr>
        <w:rFonts w:ascii="Courier New" w:hAnsi="Courier New" w:hint="default"/>
      </w:rPr>
    </w:lvl>
    <w:lvl w:ilvl="8" w:tplc="CC5437F2">
      <w:start w:val="1"/>
      <w:numFmt w:val="bullet"/>
      <w:lvlText w:val=""/>
      <w:lvlJc w:val="left"/>
      <w:pPr>
        <w:ind w:left="6840" w:hanging="360"/>
      </w:pPr>
      <w:rPr>
        <w:rFonts w:ascii="Wingdings" w:hAnsi="Wingdings" w:hint="default"/>
      </w:rPr>
    </w:lvl>
  </w:abstractNum>
  <w:abstractNum w:abstractNumId="15" w15:restartNumberingAfterBreak="0">
    <w:nsid w:val="32B92DDD"/>
    <w:multiLevelType w:val="hybridMultilevel"/>
    <w:tmpl w:val="76C6F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E541C"/>
    <w:multiLevelType w:val="hybridMultilevel"/>
    <w:tmpl w:val="DC72952C"/>
    <w:lvl w:ilvl="0" w:tplc="67A497FE">
      <w:start w:val="1"/>
      <w:numFmt w:val="bullet"/>
      <w:lvlText w:val=""/>
      <w:lvlJc w:val="left"/>
      <w:pPr>
        <w:ind w:left="1080" w:hanging="360"/>
      </w:pPr>
      <w:rPr>
        <w:rFonts w:ascii="Symbol" w:hAnsi="Symbol" w:hint="default"/>
      </w:rPr>
    </w:lvl>
    <w:lvl w:ilvl="1" w:tplc="718A443E">
      <w:start w:val="1"/>
      <w:numFmt w:val="bullet"/>
      <w:lvlText w:val="o"/>
      <w:lvlJc w:val="left"/>
      <w:pPr>
        <w:ind w:left="1800" w:hanging="360"/>
      </w:pPr>
      <w:rPr>
        <w:rFonts w:ascii="Courier New" w:hAnsi="Courier New" w:hint="default"/>
      </w:rPr>
    </w:lvl>
    <w:lvl w:ilvl="2" w:tplc="5F66417A">
      <w:start w:val="1"/>
      <w:numFmt w:val="bullet"/>
      <w:lvlText w:val=""/>
      <w:lvlJc w:val="left"/>
      <w:pPr>
        <w:ind w:left="2520" w:hanging="360"/>
      </w:pPr>
      <w:rPr>
        <w:rFonts w:ascii="Wingdings" w:hAnsi="Wingdings" w:hint="default"/>
      </w:rPr>
    </w:lvl>
    <w:lvl w:ilvl="3" w:tplc="375ACDD2">
      <w:start w:val="1"/>
      <w:numFmt w:val="bullet"/>
      <w:lvlText w:val=""/>
      <w:lvlJc w:val="left"/>
      <w:pPr>
        <w:ind w:left="3240" w:hanging="360"/>
      </w:pPr>
      <w:rPr>
        <w:rFonts w:ascii="Symbol" w:hAnsi="Symbol" w:hint="default"/>
      </w:rPr>
    </w:lvl>
    <w:lvl w:ilvl="4" w:tplc="84262C2E">
      <w:start w:val="1"/>
      <w:numFmt w:val="bullet"/>
      <w:lvlText w:val="o"/>
      <w:lvlJc w:val="left"/>
      <w:pPr>
        <w:ind w:left="3960" w:hanging="360"/>
      </w:pPr>
      <w:rPr>
        <w:rFonts w:ascii="Courier New" w:hAnsi="Courier New" w:hint="default"/>
      </w:rPr>
    </w:lvl>
    <w:lvl w:ilvl="5" w:tplc="422054D6">
      <w:start w:val="1"/>
      <w:numFmt w:val="bullet"/>
      <w:lvlText w:val=""/>
      <w:lvlJc w:val="left"/>
      <w:pPr>
        <w:ind w:left="4680" w:hanging="360"/>
      </w:pPr>
      <w:rPr>
        <w:rFonts w:ascii="Wingdings" w:hAnsi="Wingdings" w:hint="default"/>
      </w:rPr>
    </w:lvl>
    <w:lvl w:ilvl="6" w:tplc="13FAA064">
      <w:start w:val="1"/>
      <w:numFmt w:val="bullet"/>
      <w:lvlText w:val=""/>
      <w:lvlJc w:val="left"/>
      <w:pPr>
        <w:ind w:left="5400" w:hanging="360"/>
      </w:pPr>
      <w:rPr>
        <w:rFonts w:ascii="Symbol" w:hAnsi="Symbol" w:hint="default"/>
      </w:rPr>
    </w:lvl>
    <w:lvl w:ilvl="7" w:tplc="AFD4FD36">
      <w:start w:val="1"/>
      <w:numFmt w:val="bullet"/>
      <w:lvlText w:val="o"/>
      <w:lvlJc w:val="left"/>
      <w:pPr>
        <w:ind w:left="6120" w:hanging="360"/>
      </w:pPr>
      <w:rPr>
        <w:rFonts w:ascii="Courier New" w:hAnsi="Courier New" w:hint="default"/>
      </w:rPr>
    </w:lvl>
    <w:lvl w:ilvl="8" w:tplc="B0AA19EE">
      <w:start w:val="1"/>
      <w:numFmt w:val="bullet"/>
      <w:lvlText w:val=""/>
      <w:lvlJc w:val="left"/>
      <w:pPr>
        <w:ind w:left="6840" w:hanging="360"/>
      </w:pPr>
      <w:rPr>
        <w:rFonts w:ascii="Wingdings" w:hAnsi="Wingdings" w:hint="default"/>
      </w:rPr>
    </w:lvl>
  </w:abstractNum>
  <w:abstractNum w:abstractNumId="17" w15:restartNumberingAfterBreak="0">
    <w:nsid w:val="4C9E0448"/>
    <w:multiLevelType w:val="hybridMultilevel"/>
    <w:tmpl w:val="F1CA592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620736"/>
    <w:multiLevelType w:val="hybridMultilevel"/>
    <w:tmpl w:val="8AC65AE8"/>
    <w:lvl w:ilvl="0" w:tplc="E32476EA">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5F7F74"/>
    <w:multiLevelType w:val="hybridMultilevel"/>
    <w:tmpl w:val="3890676C"/>
    <w:lvl w:ilvl="0" w:tplc="FFFFFFFF">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E467FE5"/>
    <w:multiLevelType w:val="hybridMultilevel"/>
    <w:tmpl w:val="2F46F572"/>
    <w:lvl w:ilvl="0" w:tplc="ACBAE1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354E7E4"/>
    <w:multiLevelType w:val="hybridMultilevel"/>
    <w:tmpl w:val="E708AA44"/>
    <w:lvl w:ilvl="0" w:tplc="89AE6BDE">
      <w:start w:val="1"/>
      <w:numFmt w:val="bullet"/>
      <w:lvlText w:val=""/>
      <w:lvlJc w:val="left"/>
      <w:pPr>
        <w:ind w:left="1080" w:hanging="360"/>
      </w:pPr>
      <w:rPr>
        <w:rFonts w:ascii="Symbol" w:hAnsi="Symbol" w:hint="default"/>
      </w:rPr>
    </w:lvl>
    <w:lvl w:ilvl="1" w:tplc="B3380F3E">
      <w:start w:val="1"/>
      <w:numFmt w:val="bullet"/>
      <w:lvlText w:val="o"/>
      <w:lvlJc w:val="left"/>
      <w:pPr>
        <w:ind w:left="1800" w:hanging="360"/>
      </w:pPr>
      <w:rPr>
        <w:rFonts w:ascii="Courier New" w:hAnsi="Courier New" w:hint="default"/>
      </w:rPr>
    </w:lvl>
    <w:lvl w:ilvl="2" w:tplc="3094F892">
      <w:start w:val="1"/>
      <w:numFmt w:val="bullet"/>
      <w:lvlText w:val=""/>
      <w:lvlJc w:val="left"/>
      <w:pPr>
        <w:ind w:left="2520" w:hanging="360"/>
      </w:pPr>
      <w:rPr>
        <w:rFonts w:ascii="Wingdings" w:hAnsi="Wingdings" w:hint="default"/>
      </w:rPr>
    </w:lvl>
    <w:lvl w:ilvl="3" w:tplc="815AE8F8">
      <w:start w:val="1"/>
      <w:numFmt w:val="bullet"/>
      <w:lvlText w:val=""/>
      <w:lvlJc w:val="left"/>
      <w:pPr>
        <w:ind w:left="3240" w:hanging="360"/>
      </w:pPr>
      <w:rPr>
        <w:rFonts w:ascii="Symbol" w:hAnsi="Symbol" w:hint="default"/>
      </w:rPr>
    </w:lvl>
    <w:lvl w:ilvl="4" w:tplc="04E65C7C">
      <w:start w:val="1"/>
      <w:numFmt w:val="bullet"/>
      <w:lvlText w:val="o"/>
      <w:lvlJc w:val="left"/>
      <w:pPr>
        <w:ind w:left="3960" w:hanging="360"/>
      </w:pPr>
      <w:rPr>
        <w:rFonts w:ascii="Courier New" w:hAnsi="Courier New" w:hint="default"/>
      </w:rPr>
    </w:lvl>
    <w:lvl w:ilvl="5" w:tplc="842CF2D4">
      <w:start w:val="1"/>
      <w:numFmt w:val="bullet"/>
      <w:lvlText w:val=""/>
      <w:lvlJc w:val="left"/>
      <w:pPr>
        <w:ind w:left="4680" w:hanging="360"/>
      </w:pPr>
      <w:rPr>
        <w:rFonts w:ascii="Wingdings" w:hAnsi="Wingdings" w:hint="default"/>
      </w:rPr>
    </w:lvl>
    <w:lvl w:ilvl="6" w:tplc="3CD41620">
      <w:start w:val="1"/>
      <w:numFmt w:val="bullet"/>
      <w:lvlText w:val=""/>
      <w:lvlJc w:val="left"/>
      <w:pPr>
        <w:ind w:left="5400" w:hanging="360"/>
      </w:pPr>
      <w:rPr>
        <w:rFonts w:ascii="Symbol" w:hAnsi="Symbol" w:hint="default"/>
      </w:rPr>
    </w:lvl>
    <w:lvl w:ilvl="7" w:tplc="5310229E">
      <w:start w:val="1"/>
      <w:numFmt w:val="bullet"/>
      <w:lvlText w:val="o"/>
      <w:lvlJc w:val="left"/>
      <w:pPr>
        <w:ind w:left="6120" w:hanging="360"/>
      </w:pPr>
      <w:rPr>
        <w:rFonts w:ascii="Courier New" w:hAnsi="Courier New" w:hint="default"/>
      </w:rPr>
    </w:lvl>
    <w:lvl w:ilvl="8" w:tplc="5BA4119E">
      <w:start w:val="1"/>
      <w:numFmt w:val="bullet"/>
      <w:lvlText w:val=""/>
      <w:lvlJc w:val="left"/>
      <w:pPr>
        <w:ind w:left="6840" w:hanging="360"/>
      </w:pPr>
      <w:rPr>
        <w:rFonts w:ascii="Wingdings" w:hAnsi="Wingdings" w:hint="default"/>
      </w:rPr>
    </w:lvl>
  </w:abstractNum>
  <w:abstractNum w:abstractNumId="22" w15:restartNumberingAfterBreak="0">
    <w:nsid w:val="7990BB57"/>
    <w:multiLevelType w:val="hybridMultilevel"/>
    <w:tmpl w:val="E7786E6E"/>
    <w:lvl w:ilvl="0" w:tplc="E17E44BE">
      <w:start w:val="1"/>
      <w:numFmt w:val="bullet"/>
      <w:lvlText w:val=""/>
      <w:lvlJc w:val="left"/>
      <w:pPr>
        <w:ind w:left="1800" w:hanging="360"/>
      </w:pPr>
      <w:rPr>
        <w:rFonts w:ascii="Symbol" w:hAnsi="Symbol" w:hint="default"/>
      </w:rPr>
    </w:lvl>
    <w:lvl w:ilvl="1" w:tplc="7A80118E">
      <w:start w:val="1"/>
      <w:numFmt w:val="bullet"/>
      <w:lvlText w:val="o"/>
      <w:lvlJc w:val="left"/>
      <w:pPr>
        <w:ind w:left="2520" w:hanging="360"/>
      </w:pPr>
      <w:rPr>
        <w:rFonts w:ascii="Courier New" w:hAnsi="Courier New" w:hint="default"/>
      </w:rPr>
    </w:lvl>
    <w:lvl w:ilvl="2" w:tplc="EEDE4A3E">
      <w:start w:val="1"/>
      <w:numFmt w:val="bullet"/>
      <w:lvlText w:val=""/>
      <w:lvlJc w:val="left"/>
      <w:pPr>
        <w:ind w:left="3240" w:hanging="360"/>
      </w:pPr>
      <w:rPr>
        <w:rFonts w:ascii="Wingdings" w:hAnsi="Wingdings" w:hint="default"/>
      </w:rPr>
    </w:lvl>
    <w:lvl w:ilvl="3" w:tplc="B62085FE">
      <w:start w:val="1"/>
      <w:numFmt w:val="bullet"/>
      <w:lvlText w:val=""/>
      <w:lvlJc w:val="left"/>
      <w:pPr>
        <w:ind w:left="3960" w:hanging="360"/>
      </w:pPr>
      <w:rPr>
        <w:rFonts w:ascii="Symbol" w:hAnsi="Symbol" w:hint="default"/>
      </w:rPr>
    </w:lvl>
    <w:lvl w:ilvl="4" w:tplc="DA72ECC6">
      <w:start w:val="1"/>
      <w:numFmt w:val="bullet"/>
      <w:lvlText w:val="o"/>
      <w:lvlJc w:val="left"/>
      <w:pPr>
        <w:ind w:left="4680" w:hanging="360"/>
      </w:pPr>
      <w:rPr>
        <w:rFonts w:ascii="Courier New" w:hAnsi="Courier New" w:hint="default"/>
      </w:rPr>
    </w:lvl>
    <w:lvl w:ilvl="5" w:tplc="F956DDB4">
      <w:start w:val="1"/>
      <w:numFmt w:val="bullet"/>
      <w:lvlText w:val=""/>
      <w:lvlJc w:val="left"/>
      <w:pPr>
        <w:ind w:left="5400" w:hanging="360"/>
      </w:pPr>
      <w:rPr>
        <w:rFonts w:ascii="Wingdings" w:hAnsi="Wingdings" w:hint="default"/>
      </w:rPr>
    </w:lvl>
    <w:lvl w:ilvl="6" w:tplc="F4D05E58">
      <w:start w:val="1"/>
      <w:numFmt w:val="bullet"/>
      <w:lvlText w:val=""/>
      <w:lvlJc w:val="left"/>
      <w:pPr>
        <w:ind w:left="6120" w:hanging="360"/>
      </w:pPr>
      <w:rPr>
        <w:rFonts w:ascii="Symbol" w:hAnsi="Symbol" w:hint="default"/>
      </w:rPr>
    </w:lvl>
    <w:lvl w:ilvl="7" w:tplc="F3FE00A4">
      <w:start w:val="1"/>
      <w:numFmt w:val="bullet"/>
      <w:lvlText w:val="o"/>
      <w:lvlJc w:val="left"/>
      <w:pPr>
        <w:ind w:left="6840" w:hanging="360"/>
      </w:pPr>
      <w:rPr>
        <w:rFonts w:ascii="Courier New" w:hAnsi="Courier New" w:hint="default"/>
      </w:rPr>
    </w:lvl>
    <w:lvl w:ilvl="8" w:tplc="E30039CA">
      <w:start w:val="1"/>
      <w:numFmt w:val="bullet"/>
      <w:lvlText w:val=""/>
      <w:lvlJc w:val="left"/>
      <w:pPr>
        <w:ind w:left="7560" w:hanging="360"/>
      </w:pPr>
      <w:rPr>
        <w:rFonts w:ascii="Wingdings" w:hAnsi="Wingdings" w:hint="default"/>
      </w:rPr>
    </w:lvl>
  </w:abstractNum>
  <w:abstractNum w:abstractNumId="23" w15:restartNumberingAfterBreak="0">
    <w:nsid w:val="7B302483"/>
    <w:multiLevelType w:val="hybridMultilevel"/>
    <w:tmpl w:val="F8CE8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C2999"/>
    <w:multiLevelType w:val="hybridMultilevel"/>
    <w:tmpl w:val="2332AE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3335354">
    <w:abstractNumId w:val="10"/>
  </w:num>
  <w:num w:numId="2" w16cid:durableId="284511456">
    <w:abstractNumId w:val="16"/>
  </w:num>
  <w:num w:numId="3" w16cid:durableId="1901356991">
    <w:abstractNumId w:val="21"/>
  </w:num>
  <w:num w:numId="4" w16cid:durableId="1995210399">
    <w:abstractNumId w:val="22"/>
  </w:num>
  <w:num w:numId="5" w16cid:durableId="2088265074">
    <w:abstractNumId w:val="14"/>
  </w:num>
  <w:num w:numId="6" w16cid:durableId="607128629">
    <w:abstractNumId w:val="12"/>
  </w:num>
  <w:num w:numId="7" w16cid:durableId="1583753049">
    <w:abstractNumId w:val="9"/>
  </w:num>
  <w:num w:numId="8" w16cid:durableId="1672021673">
    <w:abstractNumId w:val="7"/>
  </w:num>
  <w:num w:numId="9" w16cid:durableId="1661418664">
    <w:abstractNumId w:val="6"/>
  </w:num>
  <w:num w:numId="10" w16cid:durableId="28338585">
    <w:abstractNumId w:val="5"/>
  </w:num>
  <w:num w:numId="11" w16cid:durableId="10451996">
    <w:abstractNumId w:val="4"/>
  </w:num>
  <w:num w:numId="12" w16cid:durableId="1118185191">
    <w:abstractNumId w:val="8"/>
  </w:num>
  <w:num w:numId="13" w16cid:durableId="944580785">
    <w:abstractNumId w:val="3"/>
  </w:num>
  <w:num w:numId="14" w16cid:durableId="1728843970">
    <w:abstractNumId w:val="2"/>
  </w:num>
  <w:num w:numId="15" w16cid:durableId="261961369">
    <w:abstractNumId w:val="1"/>
  </w:num>
  <w:num w:numId="16" w16cid:durableId="940600249">
    <w:abstractNumId w:val="0"/>
  </w:num>
  <w:num w:numId="17" w16cid:durableId="1773084239">
    <w:abstractNumId w:val="9"/>
    <w:lvlOverride w:ilvl="0">
      <w:startOverride w:val="1"/>
    </w:lvlOverride>
  </w:num>
  <w:num w:numId="18" w16cid:durableId="1311249089">
    <w:abstractNumId w:val="15"/>
  </w:num>
  <w:num w:numId="19" w16cid:durableId="215750036">
    <w:abstractNumId w:val="23"/>
  </w:num>
  <w:num w:numId="20" w16cid:durableId="1178813414">
    <w:abstractNumId w:val="11"/>
  </w:num>
  <w:num w:numId="21" w16cid:durableId="1104032939">
    <w:abstractNumId w:val="17"/>
  </w:num>
  <w:num w:numId="22" w16cid:durableId="1512253826">
    <w:abstractNumId w:val="19"/>
  </w:num>
  <w:num w:numId="23" w16cid:durableId="1203320834">
    <w:abstractNumId w:val="13"/>
  </w:num>
  <w:num w:numId="24" w16cid:durableId="1324234581">
    <w:abstractNumId w:val="24"/>
  </w:num>
  <w:num w:numId="25" w16cid:durableId="1204753370">
    <w:abstractNumId w:val="18"/>
  </w:num>
  <w:num w:numId="26" w16cid:durableId="12385187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E2"/>
    <w:rsid w:val="00022262"/>
    <w:rsid w:val="00023AFE"/>
    <w:rsid w:val="00025CD3"/>
    <w:rsid w:val="00060C27"/>
    <w:rsid w:val="000A3D9B"/>
    <w:rsid w:val="000D4642"/>
    <w:rsid w:val="000D539D"/>
    <w:rsid w:val="00116273"/>
    <w:rsid w:val="00152902"/>
    <w:rsid w:val="0016679C"/>
    <w:rsid w:val="001D4AF2"/>
    <w:rsid w:val="001E34E2"/>
    <w:rsid w:val="00215168"/>
    <w:rsid w:val="00235E93"/>
    <w:rsid w:val="00280F6F"/>
    <w:rsid w:val="002B53A5"/>
    <w:rsid w:val="002C79E6"/>
    <w:rsid w:val="002F0902"/>
    <w:rsid w:val="002F3AE9"/>
    <w:rsid w:val="00304115"/>
    <w:rsid w:val="00320E6C"/>
    <w:rsid w:val="00337501"/>
    <w:rsid w:val="003804CC"/>
    <w:rsid w:val="003E7A9D"/>
    <w:rsid w:val="00432447"/>
    <w:rsid w:val="00444C11"/>
    <w:rsid w:val="004FB3FA"/>
    <w:rsid w:val="00505245"/>
    <w:rsid w:val="00547769"/>
    <w:rsid w:val="00582024"/>
    <w:rsid w:val="00585AFF"/>
    <w:rsid w:val="005A796E"/>
    <w:rsid w:val="005B156C"/>
    <w:rsid w:val="005C199E"/>
    <w:rsid w:val="005D1BC5"/>
    <w:rsid w:val="00616D75"/>
    <w:rsid w:val="006571D4"/>
    <w:rsid w:val="00664C1A"/>
    <w:rsid w:val="0066522B"/>
    <w:rsid w:val="00683E77"/>
    <w:rsid w:val="006E4BE1"/>
    <w:rsid w:val="006E5C07"/>
    <w:rsid w:val="007712BE"/>
    <w:rsid w:val="007A9897"/>
    <w:rsid w:val="007B0825"/>
    <w:rsid w:val="007D1BB0"/>
    <w:rsid w:val="007D3371"/>
    <w:rsid w:val="008311EB"/>
    <w:rsid w:val="0087407D"/>
    <w:rsid w:val="008E2E00"/>
    <w:rsid w:val="008E4F7B"/>
    <w:rsid w:val="0092320B"/>
    <w:rsid w:val="009D65FB"/>
    <w:rsid w:val="009F4626"/>
    <w:rsid w:val="00A32CE8"/>
    <w:rsid w:val="00A417C1"/>
    <w:rsid w:val="00AA162D"/>
    <w:rsid w:val="00B863FB"/>
    <w:rsid w:val="00B86440"/>
    <w:rsid w:val="00BB2827"/>
    <w:rsid w:val="00BB2D6F"/>
    <w:rsid w:val="00C00F8F"/>
    <w:rsid w:val="00C03068"/>
    <w:rsid w:val="00C520A0"/>
    <w:rsid w:val="00C615AF"/>
    <w:rsid w:val="00C91A6E"/>
    <w:rsid w:val="00CD46D3"/>
    <w:rsid w:val="00CD5264"/>
    <w:rsid w:val="00CE172D"/>
    <w:rsid w:val="00CE380D"/>
    <w:rsid w:val="00D0367F"/>
    <w:rsid w:val="00D620FD"/>
    <w:rsid w:val="00D91044"/>
    <w:rsid w:val="00DB3775"/>
    <w:rsid w:val="00DB3AEA"/>
    <w:rsid w:val="00DB62A1"/>
    <w:rsid w:val="00E67454"/>
    <w:rsid w:val="00E71A34"/>
    <w:rsid w:val="00E911E1"/>
    <w:rsid w:val="00EF55C5"/>
    <w:rsid w:val="00F069FB"/>
    <w:rsid w:val="00F411E2"/>
    <w:rsid w:val="00F6242A"/>
    <w:rsid w:val="00F64EC7"/>
    <w:rsid w:val="00F93ADB"/>
    <w:rsid w:val="00FD0666"/>
    <w:rsid w:val="00FE623A"/>
    <w:rsid w:val="00FF55EC"/>
    <w:rsid w:val="014CA2B6"/>
    <w:rsid w:val="01C1A216"/>
    <w:rsid w:val="02994AD3"/>
    <w:rsid w:val="029A157C"/>
    <w:rsid w:val="029F7DC9"/>
    <w:rsid w:val="02C97FFE"/>
    <w:rsid w:val="034EC3F2"/>
    <w:rsid w:val="04D6E822"/>
    <w:rsid w:val="04E5360E"/>
    <w:rsid w:val="05450AA6"/>
    <w:rsid w:val="05FC6FFC"/>
    <w:rsid w:val="06EF3623"/>
    <w:rsid w:val="078FA22A"/>
    <w:rsid w:val="08AB11BB"/>
    <w:rsid w:val="08D77BA3"/>
    <w:rsid w:val="09487AB6"/>
    <w:rsid w:val="09FEEDB5"/>
    <w:rsid w:val="0A1D0C9C"/>
    <w:rsid w:val="0A7EDF94"/>
    <w:rsid w:val="0A881322"/>
    <w:rsid w:val="0B7062F0"/>
    <w:rsid w:val="0C0A5EBA"/>
    <w:rsid w:val="0C476819"/>
    <w:rsid w:val="0CDFDE7E"/>
    <w:rsid w:val="0D0BF037"/>
    <w:rsid w:val="0D321E39"/>
    <w:rsid w:val="0D5B0B65"/>
    <w:rsid w:val="0D6E5604"/>
    <w:rsid w:val="0D889398"/>
    <w:rsid w:val="107CF26B"/>
    <w:rsid w:val="10969DD5"/>
    <w:rsid w:val="117FFD94"/>
    <w:rsid w:val="1191B96C"/>
    <w:rsid w:val="12D365F6"/>
    <w:rsid w:val="12FCC7D4"/>
    <w:rsid w:val="135EA312"/>
    <w:rsid w:val="137778D3"/>
    <w:rsid w:val="1422CA4D"/>
    <w:rsid w:val="149E97A5"/>
    <w:rsid w:val="15DD698D"/>
    <w:rsid w:val="15E22B16"/>
    <w:rsid w:val="167724C1"/>
    <w:rsid w:val="16A2DF34"/>
    <w:rsid w:val="1766B1EA"/>
    <w:rsid w:val="17858051"/>
    <w:rsid w:val="17C92D93"/>
    <w:rsid w:val="19A1957C"/>
    <w:rsid w:val="19CB684C"/>
    <w:rsid w:val="1A05B9CB"/>
    <w:rsid w:val="1A15A48E"/>
    <w:rsid w:val="1A6F3772"/>
    <w:rsid w:val="1B234844"/>
    <w:rsid w:val="1B8CEC01"/>
    <w:rsid w:val="1C0665C1"/>
    <w:rsid w:val="1C87084F"/>
    <w:rsid w:val="1D0335B4"/>
    <w:rsid w:val="1E077F63"/>
    <w:rsid w:val="1E692B03"/>
    <w:rsid w:val="1E84F322"/>
    <w:rsid w:val="1F30464E"/>
    <w:rsid w:val="1F3ADE32"/>
    <w:rsid w:val="1F797A59"/>
    <w:rsid w:val="1F95641D"/>
    <w:rsid w:val="201D26C8"/>
    <w:rsid w:val="2098B824"/>
    <w:rsid w:val="211FEE90"/>
    <w:rsid w:val="212F006F"/>
    <w:rsid w:val="218EED9E"/>
    <w:rsid w:val="225137BD"/>
    <w:rsid w:val="228730E8"/>
    <w:rsid w:val="23470FBA"/>
    <w:rsid w:val="23D23FB8"/>
    <w:rsid w:val="2508755B"/>
    <w:rsid w:val="25152BFD"/>
    <w:rsid w:val="2544F130"/>
    <w:rsid w:val="261294CE"/>
    <w:rsid w:val="26DC8AAD"/>
    <w:rsid w:val="26FE2556"/>
    <w:rsid w:val="2758BA28"/>
    <w:rsid w:val="27D77ED7"/>
    <w:rsid w:val="28DB09E3"/>
    <w:rsid w:val="29314B29"/>
    <w:rsid w:val="29659640"/>
    <w:rsid w:val="29659B1C"/>
    <w:rsid w:val="29A95AA9"/>
    <w:rsid w:val="2B2277C6"/>
    <w:rsid w:val="2B40D821"/>
    <w:rsid w:val="2BEBA2A1"/>
    <w:rsid w:val="2C9EEDB8"/>
    <w:rsid w:val="2CCDFC8D"/>
    <w:rsid w:val="2D3E17BC"/>
    <w:rsid w:val="2D4EB49B"/>
    <w:rsid w:val="2E4DAF96"/>
    <w:rsid w:val="2F0E52F2"/>
    <w:rsid w:val="2F63C36C"/>
    <w:rsid w:val="30040160"/>
    <w:rsid w:val="310E78D6"/>
    <w:rsid w:val="3111CB20"/>
    <w:rsid w:val="312D86A1"/>
    <w:rsid w:val="315B6D42"/>
    <w:rsid w:val="317295D2"/>
    <w:rsid w:val="3236C9DF"/>
    <w:rsid w:val="32B0950F"/>
    <w:rsid w:val="32D94790"/>
    <w:rsid w:val="343D2150"/>
    <w:rsid w:val="3478F333"/>
    <w:rsid w:val="347A6FA3"/>
    <w:rsid w:val="35038866"/>
    <w:rsid w:val="3504E994"/>
    <w:rsid w:val="354F6CE5"/>
    <w:rsid w:val="35960554"/>
    <w:rsid w:val="35C8D0FF"/>
    <w:rsid w:val="35E489BF"/>
    <w:rsid w:val="3660B96E"/>
    <w:rsid w:val="371D58C9"/>
    <w:rsid w:val="37A2232D"/>
    <w:rsid w:val="3856173D"/>
    <w:rsid w:val="38E4D052"/>
    <w:rsid w:val="39AD5258"/>
    <w:rsid w:val="39CADF53"/>
    <w:rsid w:val="3A714ED0"/>
    <w:rsid w:val="3A7AFA05"/>
    <w:rsid w:val="3AEB1ECC"/>
    <w:rsid w:val="3D0A9892"/>
    <w:rsid w:val="3D5AB6B8"/>
    <w:rsid w:val="3DC06AB6"/>
    <w:rsid w:val="3DD10394"/>
    <w:rsid w:val="3E192C66"/>
    <w:rsid w:val="3E2161E8"/>
    <w:rsid w:val="3F0D94A2"/>
    <w:rsid w:val="3F355E11"/>
    <w:rsid w:val="3FD79D39"/>
    <w:rsid w:val="3FF225D6"/>
    <w:rsid w:val="407CADA1"/>
    <w:rsid w:val="4098D041"/>
    <w:rsid w:val="40DAFF97"/>
    <w:rsid w:val="4123987C"/>
    <w:rsid w:val="41A84BA1"/>
    <w:rsid w:val="422F7341"/>
    <w:rsid w:val="4259DE8A"/>
    <w:rsid w:val="42BD101E"/>
    <w:rsid w:val="42C031E1"/>
    <w:rsid w:val="44A781DC"/>
    <w:rsid w:val="44C9D765"/>
    <w:rsid w:val="45C2BE09"/>
    <w:rsid w:val="460A4EDF"/>
    <w:rsid w:val="468B72E8"/>
    <w:rsid w:val="469EA5AB"/>
    <w:rsid w:val="472F95B7"/>
    <w:rsid w:val="473CA6B6"/>
    <w:rsid w:val="47819DCD"/>
    <w:rsid w:val="48AABDC9"/>
    <w:rsid w:val="497CE4E2"/>
    <w:rsid w:val="49EABBA6"/>
    <w:rsid w:val="4A446072"/>
    <w:rsid w:val="4A4C1D59"/>
    <w:rsid w:val="4AF0ADCD"/>
    <w:rsid w:val="4BE9FB4A"/>
    <w:rsid w:val="4CA12166"/>
    <w:rsid w:val="4D10D3A2"/>
    <w:rsid w:val="4DE07C11"/>
    <w:rsid w:val="4E1E7151"/>
    <w:rsid w:val="4E54EDCD"/>
    <w:rsid w:val="4E79C794"/>
    <w:rsid w:val="4EB1408A"/>
    <w:rsid w:val="4F45052B"/>
    <w:rsid w:val="500B2E5D"/>
    <w:rsid w:val="503E2775"/>
    <w:rsid w:val="50A30D20"/>
    <w:rsid w:val="50AB82E9"/>
    <w:rsid w:val="50D3A7A5"/>
    <w:rsid w:val="50F591B6"/>
    <w:rsid w:val="5109C279"/>
    <w:rsid w:val="515BE07A"/>
    <w:rsid w:val="51E34257"/>
    <w:rsid w:val="520D75DC"/>
    <w:rsid w:val="52273693"/>
    <w:rsid w:val="523997E2"/>
    <w:rsid w:val="524A9557"/>
    <w:rsid w:val="52650AA4"/>
    <w:rsid w:val="52694629"/>
    <w:rsid w:val="52827E43"/>
    <w:rsid w:val="5460FDFC"/>
    <w:rsid w:val="54667BD7"/>
    <w:rsid w:val="54A2DD4F"/>
    <w:rsid w:val="563EBF8D"/>
    <w:rsid w:val="574B85C5"/>
    <w:rsid w:val="587A6507"/>
    <w:rsid w:val="5911C63F"/>
    <w:rsid w:val="593F41A5"/>
    <w:rsid w:val="59D0028D"/>
    <w:rsid w:val="5A0B18EA"/>
    <w:rsid w:val="5A1CFD60"/>
    <w:rsid w:val="5A204511"/>
    <w:rsid w:val="5AC09476"/>
    <w:rsid w:val="5AD90C2B"/>
    <w:rsid w:val="5B0CB050"/>
    <w:rsid w:val="5B338618"/>
    <w:rsid w:val="5B4DE6D1"/>
    <w:rsid w:val="5BCC2D2A"/>
    <w:rsid w:val="5C6902FF"/>
    <w:rsid w:val="5C991075"/>
    <w:rsid w:val="5C9DA625"/>
    <w:rsid w:val="5CB1F272"/>
    <w:rsid w:val="5D68E123"/>
    <w:rsid w:val="5E3E5063"/>
    <w:rsid w:val="5E4BA8A2"/>
    <w:rsid w:val="5E86BF0E"/>
    <w:rsid w:val="5F0D260A"/>
    <w:rsid w:val="5F6ED8B3"/>
    <w:rsid w:val="603E016C"/>
    <w:rsid w:val="608320D4"/>
    <w:rsid w:val="60B2FE08"/>
    <w:rsid w:val="612AFFC7"/>
    <w:rsid w:val="616BC8F4"/>
    <w:rsid w:val="6207B83C"/>
    <w:rsid w:val="629ECB4C"/>
    <w:rsid w:val="62C53457"/>
    <w:rsid w:val="63C26F61"/>
    <w:rsid w:val="63DFAC44"/>
    <w:rsid w:val="643371AF"/>
    <w:rsid w:val="644A03E0"/>
    <w:rsid w:val="6451CACF"/>
    <w:rsid w:val="64BA541A"/>
    <w:rsid w:val="658AAE77"/>
    <w:rsid w:val="6636D722"/>
    <w:rsid w:val="669ADA4C"/>
    <w:rsid w:val="67AE9998"/>
    <w:rsid w:val="683DE5BA"/>
    <w:rsid w:val="6852804D"/>
    <w:rsid w:val="689E33FC"/>
    <w:rsid w:val="68B8B3BA"/>
    <w:rsid w:val="68E35553"/>
    <w:rsid w:val="692BCD94"/>
    <w:rsid w:val="6971485C"/>
    <w:rsid w:val="697353CC"/>
    <w:rsid w:val="69925D98"/>
    <w:rsid w:val="6A36C4BF"/>
    <w:rsid w:val="6BA75812"/>
    <w:rsid w:val="6C3BFFFD"/>
    <w:rsid w:val="6CB6E718"/>
    <w:rsid w:val="6CE0F767"/>
    <w:rsid w:val="6DE3557C"/>
    <w:rsid w:val="6E9DCDB9"/>
    <w:rsid w:val="6F1F3B07"/>
    <w:rsid w:val="6F213A31"/>
    <w:rsid w:val="6F5E211D"/>
    <w:rsid w:val="703A79CA"/>
    <w:rsid w:val="70438F3D"/>
    <w:rsid w:val="7050BCB6"/>
    <w:rsid w:val="716BC199"/>
    <w:rsid w:val="72B0F8DC"/>
    <w:rsid w:val="734402C3"/>
    <w:rsid w:val="734ECF3D"/>
    <w:rsid w:val="736AA15B"/>
    <w:rsid w:val="739D7384"/>
    <w:rsid w:val="75B4EBDE"/>
    <w:rsid w:val="76206DA5"/>
    <w:rsid w:val="76ED52CF"/>
    <w:rsid w:val="77D5EA66"/>
    <w:rsid w:val="77DB9B8E"/>
    <w:rsid w:val="781F02CF"/>
    <w:rsid w:val="782C7EC7"/>
    <w:rsid w:val="7846780E"/>
    <w:rsid w:val="78F73597"/>
    <w:rsid w:val="790F00FB"/>
    <w:rsid w:val="7A8A80BF"/>
    <w:rsid w:val="7ABCF484"/>
    <w:rsid w:val="7B3CCABC"/>
    <w:rsid w:val="7CCA2D81"/>
    <w:rsid w:val="7D30A303"/>
    <w:rsid w:val="7D7391DC"/>
    <w:rsid w:val="7E41FF32"/>
    <w:rsid w:val="7F11E2EC"/>
    <w:rsid w:val="7F69B5A3"/>
    <w:rsid w:val="7F96661A"/>
    <w:rsid w:val="7FF2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AD4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2D"/>
  </w:style>
  <w:style w:type="paragraph" w:styleId="Heading1">
    <w:name w:val="heading 1"/>
    <w:basedOn w:val="Normal"/>
    <w:next w:val="Normal"/>
    <w:link w:val="Heading1Char"/>
    <w:uiPriority w:val="9"/>
    <w:qFormat/>
    <w:rsid w:val="00CE172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E172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E172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CE172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CE172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CE172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CE172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CE17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17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rsid w:val="002C79E6"/>
    <w:pPr>
      <w:pageBreakBefore/>
      <w:jc w:val="center"/>
      <w:outlineLvl w:val="0"/>
    </w:pPr>
    <w:rPr>
      <w:rFonts w:asciiTheme="majorHAnsi" w:eastAsiaTheme="majorEastAsia" w:hAnsiTheme="majorHAnsi" w:cstheme="majorBidi"/>
      <w:b/>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CE172D"/>
    <w:pPr>
      <w:spacing w:after="0" w:line="240" w:lineRule="auto"/>
    </w:pPr>
  </w:style>
  <w:style w:type="character" w:customStyle="1" w:styleId="Heading1Char">
    <w:name w:val="Heading 1 Char"/>
    <w:basedOn w:val="DefaultParagraphFont"/>
    <w:link w:val="Heading1"/>
    <w:uiPriority w:val="9"/>
    <w:rsid w:val="00CE172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CE172D"/>
    <w:rPr>
      <w:caps/>
      <w:spacing w:val="15"/>
      <w:shd w:val="clear" w:color="auto" w:fill="C1E4F5" w:themeFill="accent1" w:themeFillTint="33"/>
    </w:rPr>
  </w:style>
  <w:style w:type="paragraph" w:styleId="Title">
    <w:name w:val="Title"/>
    <w:basedOn w:val="Normal"/>
    <w:next w:val="Normal"/>
    <w:link w:val="TitleChar"/>
    <w:uiPriority w:val="10"/>
    <w:qFormat/>
    <w:rsid w:val="00CE172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CE172D"/>
    <w:rPr>
      <w:rFonts w:asciiTheme="majorHAnsi" w:eastAsiaTheme="majorEastAsia" w:hAnsiTheme="majorHAnsi" w:cstheme="majorBidi"/>
      <w:caps/>
      <w:color w:val="156082" w:themeColor="accent1"/>
      <w:spacing w:val="10"/>
      <w:sz w:val="52"/>
      <w:szCs w:val="52"/>
    </w:rPr>
  </w:style>
  <w:style w:type="character" w:styleId="Emphasis">
    <w:name w:val="Emphasis"/>
    <w:uiPriority w:val="20"/>
    <w:qFormat/>
    <w:rsid w:val="00CE172D"/>
    <w:rPr>
      <w:caps/>
      <w:color w:val="0A2F40" w:themeColor="accent1" w:themeShade="7F"/>
      <w:spacing w:val="5"/>
    </w:rPr>
  </w:style>
  <w:style w:type="character" w:customStyle="1" w:styleId="Heading3Char">
    <w:name w:val="Heading 3 Char"/>
    <w:basedOn w:val="DefaultParagraphFont"/>
    <w:link w:val="Heading3"/>
    <w:uiPriority w:val="9"/>
    <w:rsid w:val="00CE172D"/>
    <w:rPr>
      <w:caps/>
      <w:color w:val="0A2F40" w:themeColor="accent1" w:themeShade="7F"/>
      <w:spacing w:val="15"/>
    </w:rPr>
  </w:style>
  <w:style w:type="character" w:customStyle="1" w:styleId="Heading4Char">
    <w:name w:val="Heading 4 Char"/>
    <w:basedOn w:val="DefaultParagraphFont"/>
    <w:link w:val="Heading4"/>
    <w:uiPriority w:val="9"/>
    <w:rsid w:val="00CE172D"/>
    <w:rPr>
      <w:caps/>
      <w:color w:val="0F4761" w:themeColor="accent1" w:themeShade="BF"/>
      <w:spacing w:val="10"/>
    </w:rPr>
  </w:style>
  <w:style w:type="character" w:customStyle="1" w:styleId="Heading5Char">
    <w:name w:val="Heading 5 Char"/>
    <w:basedOn w:val="DefaultParagraphFont"/>
    <w:link w:val="Heading5"/>
    <w:uiPriority w:val="9"/>
    <w:rsid w:val="00CE172D"/>
    <w:rPr>
      <w:caps/>
      <w:color w:val="0F4761" w:themeColor="accent1" w:themeShade="BF"/>
      <w:spacing w:val="1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rsid w:val="000D4642"/>
    <w:pPr>
      <w:ind w:left="720" w:hanging="720"/>
    </w:pPr>
  </w:style>
  <w:style w:type="paragraph" w:styleId="BlockText">
    <w:name w:val="Block Text"/>
    <w:basedOn w:val="Normal"/>
    <w:uiPriority w:val="99"/>
    <w:semiHidden/>
    <w:unhideWhenUsed/>
    <w:pPr>
      <w:pBdr>
        <w:top w:val="single" w:sz="2" w:space="10" w:color="156082" w:themeColor="accent1" w:shadow="1"/>
        <w:left w:val="single" w:sz="2" w:space="10" w:color="156082" w:themeColor="accent1" w:shadow="1"/>
        <w:bottom w:val="single" w:sz="2" w:space="10" w:color="156082" w:themeColor="accent1" w:shadow="1"/>
        <w:right w:val="single" w:sz="2" w:space="10" w:color="156082" w:themeColor="accent1" w:shadow="1"/>
      </w:pBdr>
      <w:ind w:left="1152" w:right="1152"/>
    </w:pPr>
    <w:rPr>
      <w:i/>
      <w:iCs/>
      <w:color w:val="156082"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rsid w:val="00CE172D"/>
    <w:rPr>
      <w:b/>
      <w:bCs/>
      <w:color w:val="0F4761" w:themeColor="accent1" w:themeShade="BF"/>
      <w:sz w:val="16"/>
      <w:szCs w:val="1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CE172D"/>
    <w:rPr>
      <w:caps/>
      <w:color w:val="0F4761" w:themeColor="accent1" w:themeShade="BF"/>
      <w:spacing w:val="10"/>
    </w:rPr>
  </w:style>
  <w:style w:type="character" w:customStyle="1" w:styleId="Heading7Char">
    <w:name w:val="Heading 7 Char"/>
    <w:basedOn w:val="DefaultParagraphFont"/>
    <w:link w:val="Heading7"/>
    <w:uiPriority w:val="9"/>
    <w:semiHidden/>
    <w:rsid w:val="00CE172D"/>
    <w:rPr>
      <w:caps/>
      <w:color w:val="0F4761" w:themeColor="accent1" w:themeShade="BF"/>
      <w:spacing w:val="10"/>
    </w:rPr>
  </w:style>
  <w:style w:type="character" w:customStyle="1" w:styleId="Heading8Char">
    <w:name w:val="Heading 8 Char"/>
    <w:basedOn w:val="DefaultParagraphFont"/>
    <w:link w:val="Heading8"/>
    <w:uiPriority w:val="9"/>
    <w:semiHidden/>
    <w:rsid w:val="00CE172D"/>
    <w:rPr>
      <w:caps/>
      <w:spacing w:val="10"/>
      <w:sz w:val="18"/>
      <w:szCs w:val="18"/>
    </w:rPr>
  </w:style>
  <w:style w:type="character" w:customStyle="1" w:styleId="Heading9Char">
    <w:name w:val="Heading 9 Char"/>
    <w:basedOn w:val="DefaultParagraphFont"/>
    <w:link w:val="Heading9"/>
    <w:uiPriority w:val="9"/>
    <w:semiHidden/>
    <w:rsid w:val="00CE172D"/>
    <w:rPr>
      <w:i/>
      <w:iCs/>
      <w:caps/>
      <w:spacing w:val="10"/>
      <w:sz w:val="18"/>
      <w:szCs w:val="18"/>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E172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CE172D"/>
    <w:rPr>
      <w:color w:val="156082" w:themeColor="accent1"/>
      <w:sz w:val="24"/>
      <w:szCs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7"/>
      </w:numPr>
      <w:contextualSpacing/>
    </w:pPr>
  </w:style>
  <w:style w:type="paragraph" w:styleId="ListBullet2">
    <w:name w:val="List Bullet 2"/>
    <w:basedOn w:val="Normal"/>
    <w:uiPriority w:val="99"/>
    <w:semiHidden/>
    <w:unhideWhenUsed/>
    <w:pPr>
      <w:numPr>
        <w:numId w:val="8"/>
      </w:numPr>
      <w:ind w:firstLine="0"/>
      <w:contextualSpacing/>
    </w:pPr>
  </w:style>
  <w:style w:type="paragraph" w:styleId="ListBullet3">
    <w:name w:val="List Bullet 3"/>
    <w:basedOn w:val="Normal"/>
    <w:uiPriority w:val="99"/>
    <w:semiHidden/>
    <w:unhideWhenUsed/>
    <w:pPr>
      <w:numPr>
        <w:numId w:val="9"/>
      </w:numPr>
      <w:ind w:firstLine="0"/>
      <w:contextualSpacing/>
    </w:pPr>
  </w:style>
  <w:style w:type="paragraph" w:styleId="ListBullet4">
    <w:name w:val="List Bullet 4"/>
    <w:basedOn w:val="Normal"/>
    <w:uiPriority w:val="99"/>
    <w:semiHidden/>
    <w:unhideWhenUsed/>
    <w:pPr>
      <w:numPr>
        <w:numId w:val="10"/>
      </w:numPr>
      <w:ind w:firstLine="0"/>
      <w:contextualSpacing/>
    </w:pPr>
  </w:style>
  <w:style w:type="paragraph" w:styleId="ListBullet5">
    <w:name w:val="List Bullet 5"/>
    <w:basedOn w:val="Normal"/>
    <w:uiPriority w:val="99"/>
    <w:semiHidden/>
    <w:unhideWhenUsed/>
    <w:pPr>
      <w:numPr>
        <w:numId w:val="11"/>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12"/>
      </w:numPr>
      <w:contextualSpacing/>
    </w:pPr>
  </w:style>
  <w:style w:type="paragraph" w:styleId="ListNumber2">
    <w:name w:val="List Number 2"/>
    <w:basedOn w:val="Normal"/>
    <w:uiPriority w:val="99"/>
    <w:semiHidden/>
    <w:unhideWhenUsed/>
    <w:pPr>
      <w:numPr>
        <w:numId w:val="13"/>
      </w:numPr>
      <w:ind w:firstLine="0"/>
      <w:contextualSpacing/>
    </w:pPr>
  </w:style>
  <w:style w:type="paragraph" w:styleId="ListNumber3">
    <w:name w:val="List Number 3"/>
    <w:basedOn w:val="Normal"/>
    <w:uiPriority w:val="99"/>
    <w:semiHidden/>
    <w:unhideWhenUsed/>
    <w:pPr>
      <w:numPr>
        <w:numId w:val="14"/>
      </w:numPr>
      <w:ind w:firstLine="0"/>
      <w:contextualSpacing/>
    </w:pPr>
  </w:style>
  <w:style w:type="paragraph" w:styleId="ListNumber4">
    <w:name w:val="List Number 4"/>
    <w:basedOn w:val="Normal"/>
    <w:uiPriority w:val="99"/>
    <w:semiHidden/>
    <w:unhideWhenUsed/>
    <w:pPr>
      <w:numPr>
        <w:numId w:val="15"/>
      </w:numPr>
      <w:ind w:firstLine="0"/>
      <w:contextualSpacing/>
    </w:pPr>
  </w:style>
  <w:style w:type="paragraph" w:styleId="ListNumber5">
    <w:name w:val="List Number 5"/>
    <w:basedOn w:val="Normal"/>
    <w:uiPriority w:val="99"/>
    <w:semiHidden/>
    <w:unhideWhenUsed/>
    <w:pPr>
      <w:numPr>
        <w:numId w:val="16"/>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CE172D"/>
    <w:rPr>
      <w:i/>
      <w:iCs/>
      <w:sz w:val="24"/>
      <w:szCs w:val="24"/>
    </w:rPr>
  </w:style>
  <w:style w:type="character" w:customStyle="1" w:styleId="QuoteChar">
    <w:name w:val="Quote Char"/>
    <w:basedOn w:val="DefaultParagraphFont"/>
    <w:link w:val="Quote"/>
    <w:uiPriority w:val="29"/>
    <w:rsid w:val="00CE172D"/>
    <w:rPr>
      <w:i/>
      <w:iCs/>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rPr>
      <w:vertAlign w:val="superscript"/>
    </w:rPr>
  </w:style>
  <w:style w:type="table" w:customStyle="1" w:styleId="APAReport">
    <w:name w:val="APA Report"/>
    <w:basedOn w:val="TableNormal"/>
    <w:uiPriority w:val="99"/>
    <w:pPr>
      <w:spacing w:line="240" w:lineRule="auto"/>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pPr>
      <w:spacing w:before="24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sid w:val="00CE17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E172D"/>
    <w:rPr>
      <w:caps/>
      <w:color w:val="595959" w:themeColor="text1" w:themeTint="A6"/>
      <w:spacing w:val="10"/>
      <w:sz w:val="21"/>
      <w:szCs w:val="21"/>
    </w:rPr>
  </w:style>
  <w:style w:type="paragraph" w:styleId="TOCHeading">
    <w:name w:val="TOC Heading"/>
    <w:basedOn w:val="Heading1"/>
    <w:next w:val="Normal"/>
    <w:uiPriority w:val="39"/>
    <w:unhideWhenUsed/>
    <w:qFormat/>
    <w:rsid w:val="00CE172D"/>
    <w:pPr>
      <w:outlineLvl w:val="9"/>
    </w:pPr>
  </w:style>
  <w:style w:type="paragraph" w:styleId="TOC1">
    <w:name w:val="toc 1"/>
    <w:basedOn w:val="Normal"/>
    <w:next w:val="Normal"/>
    <w:autoRedefine/>
    <w:uiPriority w:val="39"/>
    <w:unhideWhenUsed/>
    <w:rsid w:val="00F411E2"/>
    <w:pPr>
      <w:spacing w:after="100"/>
    </w:pPr>
  </w:style>
  <w:style w:type="paragraph" w:styleId="TOC2">
    <w:name w:val="toc 2"/>
    <w:basedOn w:val="Normal"/>
    <w:next w:val="Normal"/>
    <w:autoRedefine/>
    <w:uiPriority w:val="39"/>
    <w:unhideWhenUsed/>
    <w:rsid w:val="008E4F7B"/>
    <w:pPr>
      <w:spacing w:after="100"/>
      <w:ind w:left="220"/>
    </w:pPr>
  </w:style>
  <w:style w:type="paragraph" w:styleId="Revision">
    <w:name w:val="Revision"/>
    <w:hidden/>
    <w:uiPriority w:val="99"/>
    <w:semiHidden/>
    <w:rsid w:val="00444C11"/>
    <w:pPr>
      <w:spacing w:line="240" w:lineRule="auto"/>
    </w:pPr>
    <w:rPr>
      <w:sz w:val="22"/>
    </w:rPr>
  </w:style>
  <w:style w:type="character" w:styleId="Strong">
    <w:name w:val="Strong"/>
    <w:uiPriority w:val="22"/>
    <w:qFormat/>
    <w:rsid w:val="00CE172D"/>
    <w:rPr>
      <w:b/>
      <w:bCs/>
    </w:rPr>
  </w:style>
  <w:style w:type="character" w:styleId="SubtleEmphasis">
    <w:name w:val="Subtle Emphasis"/>
    <w:uiPriority w:val="19"/>
    <w:qFormat/>
    <w:rsid w:val="00CE172D"/>
    <w:rPr>
      <w:i/>
      <w:iCs/>
      <w:color w:val="0A2F40" w:themeColor="accent1" w:themeShade="7F"/>
    </w:rPr>
  </w:style>
  <w:style w:type="character" w:styleId="IntenseEmphasis">
    <w:name w:val="Intense Emphasis"/>
    <w:uiPriority w:val="21"/>
    <w:qFormat/>
    <w:rsid w:val="00CE172D"/>
    <w:rPr>
      <w:b/>
      <w:bCs/>
      <w:caps/>
      <w:color w:val="0A2F40" w:themeColor="accent1" w:themeShade="7F"/>
      <w:spacing w:val="10"/>
    </w:rPr>
  </w:style>
  <w:style w:type="character" w:styleId="SubtleReference">
    <w:name w:val="Subtle Reference"/>
    <w:uiPriority w:val="31"/>
    <w:qFormat/>
    <w:rsid w:val="00CE172D"/>
    <w:rPr>
      <w:b/>
      <w:bCs/>
      <w:color w:val="156082" w:themeColor="accent1"/>
    </w:rPr>
  </w:style>
  <w:style w:type="character" w:styleId="IntenseReference">
    <w:name w:val="Intense Reference"/>
    <w:uiPriority w:val="32"/>
    <w:qFormat/>
    <w:rsid w:val="00CE172D"/>
    <w:rPr>
      <w:b/>
      <w:bCs/>
      <w:i/>
      <w:iCs/>
      <w:caps/>
      <w:color w:val="156082" w:themeColor="accent1"/>
    </w:rPr>
  </w:style>
  <w:style w:type="character" w:styleId="BookTitle">
    <w:name w:val="Book Title"/>
    <w:uiPriority w:val="33"/>
    <w:qFormat/>
    <w:rsid w:val="00CE172D"/>
    <w:rPr>
      <w:b/>
      <w:bCs/>
      <w:i/>
      <w:iCs/>
      <w:spacing w:val="0"/>
    </w:rPr>
  </w:style>
  <w:style w:type="table" w:styleId="PlainTable5">
    <w:name w:val="Plain Table 5"/>
    <w:basedOn w:val="TableNormal"/>
    <w:uiPriority w:val="45"/>
    <w:rsid w:val="008311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learn.microsoft.com/en-us/virtual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cs.splunk.com/Documentation"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malwaredllc/byob" TargetMode="External"/><Relationship Id="rId25" Type="http://schemas.openxmlformats.org/officeDocument/2006/relationships/hyperlink" Target="https://docs.netgate.com/pfsense/en/latest/index.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roa18" TargetMode="External"/><Relationship Id="rId20" Type="http://schemas.openxmlformats.org/officeDocument/2006/relationships/hyperlink" Target="https://rockylinux.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ossec.net/doc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sroa18" TargetMode="External"/><Relationship Id="rId23" Type="http://schemas.openxmlformats.org/officeDocument/2006/relationships/hyperlink" Target="https://www.wireshark.org/doc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earn.microsoft.com/en-us/windows-server/"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snort.org/document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oa\AppData\Roaming\Microsoft\Templates\Student%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BC4282-DB1A-4E57-A9C0-5C852C0A2DC6}">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C487A2B-AC67-4C6D-A24F-48A39ACD7D56}">
  <ds:schemaRefs>
    <ds:schemaRef ds:uri="http://schemas.openxmlformats.org/officeDocument/2006/bibliography"/>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18</Pages>
  <Words>3544</Words>
  <Characters>17898</Characters>
  <Application>Microsoft Office Word</Application>
  <DocSecurity>0</DocSecurity>
  <Lines>426</Lines>
  <Paragraphs>200</Paragraphs>
  <ScaleCrop>false</ScaleCrop>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2024-12-05T05:13:00Z</dcterms:created>
  <dcterms:modified xsi:type="dcterms:W3CDTF">2025-01-06T18:37:00Z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514471b2-8f94-4d0e-9ac7-92ef8e485aa7</vt:lpwstr>
  </property>
</Properties>
</file>